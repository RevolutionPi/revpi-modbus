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wmf" ContentType="image/x-wmf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D3724" w:rsidRPr="003A5162" w:rsidRDefault="001D3724" w:rsidP="003A5162">
      <w:pPr>
        <w:pStyle w:val="Dokumentlegende"/>
      </w:pPr>
      <w:r w:rsidRPr="003A5162">
        <w:t>Document Version:</w:t>
      </w:r>
      <w:r w:rsidRPr="003A5162">
        <w:tab/>
      </w:r>
      <w:fldSimple w:instr=" REVNUM ">
        <w:r w:rsidR="007A51FA">
          <w:t>1</w:t>
        </w:r>
      </w:fldSimple>
    </w:p>
    <w:p w:rsidR="001D3724" w:rsidRPr="003A5162" w:rsidRDefault="001D3724" w:rsidP="003A5162">
      <w:pPr>
        <w:pStyle w:val="Dokumentlegende"/>
      </w:pPr>
      <w:r w:rsidRPr="003A5162">
        <w:t>Release date:</w:t>
      </w:r>
      <w:r w:rsidRPr="003A5162">
        <w:tab/>
      </w:r>
      <w:fldSimple w:instr=" DOCPROPERTY  LastSavedTime  \* MERGEFORMAT ">
        <w:r w:rsidR="00D72278">
          <w:t>10.03.2017 15:23</w:t>
        </w:r>
      </w:fldSimple>
    </w:p>
    <w:p w:rsidR="001D3724" w:rsidRPr="003A5162" w:rsidRDefault="001D3724" w:rsidP="003A5162">
      <w:pPr>
        <w:pStyle w:val="Dokumentlegende"/>
      </w:pPr>
      <w:r w:rsidRPr="003A5162">
        <w:t>Name of Project:</w:t>
      </w:r>
      <w:r w:rsidRPr="003A5162">
        <w:tab/>
      </w:r>
      <w:fldSimple w:instr=" DOCPROPERTY  2_Projektnummer ">
        <w:r w:rsidR="007A51FA">
          <w:t>XXXX</w:t>
        </w:r>
      </w:fldSimple>
      <w:r w:rsidRPr="003A5162">
        <w:t>/</w:t>
      </w:r>
      <w:fldSimple w:instr=" DOCPROPERTY &quot;3_Kurzbezeichnung&quot;">
        <w:r w:rsidR="007A619C">
          <w:t>KURZBEZ</w:t>
        </w:r>
      </w:fldSimple>
    </w:p>
    <w:p w:rsidR="001F3F80" w:rsidRDefault="001F3F80">
      <w:pPr>
        <w:widowControl/>
        <w:suppressAutoHyphens w:val="0"/>
        <w:overflowPunct/>
        <w:autoSpaceDE/>
        <w:textAlignment w:val="auto"/>
        <w:sectPr w:rsidR="001F3F80" w:rsidSect="001F3F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2092" w:right="1418" w:bottom="1962" w:left="1134" w:header="851" w:footer="851" w:gutter="0"/>
          <w:pgNumType w:start="1"/>
          <w:cols w:space="720"/>
          <w:titlePg/>
          <w:docGrid w:linePitch="360" w:charSpace="-8193"/>
        </w:sectPr>
      </w:pPr>
    </w:p>
    <w:p w:rsidR="001F3F80" w:rsidRDefault="001F3F80">
      <w:pPr>
        <w:widowControl/>
        <w:suppressAutoHyphens w:val="0"/>
        <w:overflowPunct/>
        <w:autoSpaceDE/>
        <w:textAlignment w:val="auto"/>
        <w:rPr>
          <w:b/>
          <w:vanish/>
          <w:sz w:val="24"/>
        </w:rPr>
      </w:pPr>
      <w:r>
        <w:lastRenderedPageBreak/>
        <w:br w:type="page"/>
      </w:r>
    </w:p>
    <w:p w:rsidR="00EB12FB" w:rsidRDefault="00EB12FB" w:rsidP="003E765E">
      <w:pPr>
        <w:pStyle w:val="CouversheetDokumentlegende"/>
      </w:pPr>
      <w:r w:rsidRPr="00EB12FB">
        <w:t xml:space="preserve">! This </w:t>
      </w:r>
      <w:r>
        <w:t>Information</w:t>
      </w:r>
      <w:r w:rsidRPr="00EB12FB">
        <w:t xml:space="preserve"> shall not be visible in printer output !</w:t>
      </w:r>
    </w:p>
    <w:p w:rsidR="00777BCA" w:rsidRDefault="00777BCA" w:rsidP="003E765E">
      <w:pPr>
        <w:pStyle w:val="CouversheetDokumentlegende"/>
      </w:pPr>
      <w:r>
        <w:t>Title:</w:t>
      </w:r>
      <w:r>
        <w:tab/>
      </w:r>
      <w:fldSimple w:instr=" DOCPROPERTY  Title  \* MERGEFORMAT ">
        <w:r w:rsidR="007A51FA">
          <w:t>Feature List</w:t>
        </w:r>
      </w:fldSimple>
      <w:r>
        <w:t>: “</w:t>
      </w:r>
      <w:fldSimple w:instr=" DOCPROPERTY  Subject  \* MERGEFORMAT ">
        <w:r w:rsidR="007A51FA">
          <w:t>Thema/Betreff</w:t>
        </w:r>
      </w:fldSimple>
      <w:r>
        <w:t>”</w:t>
      </w:r>
    </w:p>
    <w:p w:rsidR="00777BCA" w:rsidRDefault="00777BCA" w:rsidP="003E765E">
      <w:pPr>
        <w:pStyle w:val="CouversheetDokumentlegende"/>
      </w:pPr>
      <w:r>
        <w:t>Category:</w:t>
      </w:r>
      <w:r>
        <w:tab/>
      </w:r>
      <w:fldSimple w:instr=" DOCPROPERTY  Category  \* MERGEFORMAT ">
        <w:r w:rsidR="007A51FA">
          <w:t>Specification</w:t>
        </w:r>
      </w:fldSimple>
    </w:p>
    <w:p w:rsidR="00777BCA" w:rsidRPr="007A619C" w:rsidRDefault="00777BCA" w:rsidP="003E765E">
      <w:pPr>
        <w:pStyle w:val="CouversheetDokumentlegende"/>
      </w:pPr>
      <w:r w:rsidRPr="007A619C">
        <w:t>Document Owner:</w:t>
      </w:r>
      <w:r w:rsidRPr="007A619C">
        <w:tab/>
      </w:r>
      <w:fldSimple w:instr=" DOCPROPERTY  Author  \* MERGEFORMAT ">
        <w:r w:rsidR="007A51FA" w:rsidRPr="007A619C">
          <w:t>twiemer</w:t>
        </w:r>
      </w:fldSimple>
    </w:p>
    <w:p w:rsidR="00777BCA" w:rsidRPr="007A619C" w:rsidRDefault="00777BCA" w:rsidP="003E765E">
      <w:pPr>
        <w:pStyle w:val="CouversheetDokumentlegende"/>
      </w:pPr>
      <w:r w:rsidRPr="007A619C">
        <w:t>Manager:</w:t>
      </w:r>
      <w:r w:rsidRPr="007A619C">
        <w:tab/>
      </w:r>
      <w:fldSimple w:instr=" DOCPROPERTY  Manager  \* MERGEFORMAT ">
        <w:r w:rsidR="007A51FA" w:rsidRPr="007A619C">
          <w:t>Dr. Martin Kunschert</w:t>
        </w:r>
      </w:fldSimple>
    </w:p>
    <w:p w:rsidR="00777BCA" w:rsidRDefault="00777BCA" w:rsidP="003E765E">
      <w:pPr>
        <w:pStyle w:val="CouversheetDokumentlegende"/>
      </w:pPr>
      <w:r>
        <w:t>Publication Status:</w:t>
      </w:r>
      <w:r>
        <w:tab/>
      </w:r>
      <w:sdt>
        <w:sdtPr>
          <w:alias w:val="Status"/>
          <w:id w:val="4385766"/>
          <w:placeholder>
            <w:docPart w:val="8DAFD2963E664AA999373DAEC6D6A90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>
            <w:t>internal only / external / draft</w:t>
          </w:r>
        </w:sdtContent>
      </w:sdt>
    </w:p>
    <w:p w:rsidR="00777BCA" w:rsidRDefault="00777BCA" w:rsidP="003E765E">
      <w:pPr>
        <w:pStyle w:val="CouversheetDokumentlegende"/>
      </w:pPr>
      <w:r>
        <w:t>Inherited:</w:t>
      </w:r>
      <w:r>
        <w:tab/>
      </w:r>
      <w:fldSimple w:instr=" DOCPROPERTY  Template  \* MERGEFORMAT ">
        <w:r w:rsidR="007A51FA">
          <w:t>Feature_List.dotx</w:t>
        </w:r>
      </w:fldSimple>
    </w:p>
    <w:p w:rsidR="00777BCA" w:rsidRDefault="00777BCA" w:rsidP="003E765E">
      <w:pPr>
        <w:pStyle w:val="CouversheetDokumentlegende"/>
      </w:pPr>
      <w:r>
        <w:t>Last Editor:</w:t>
      </w:r>
      <w:r>
        <w:tab/>
      </w:r>
      <w:r w:rsidR="00EE2786">
        <w:fldChar w:fldCharType="begin"/>
      </w:r>
      <w:r w:rsidR="00091474">
        <w:instrText xml:space="preserve"> DOCPROPERTY  LastSavedBy  \* MERGEFORMAT </w:instrText>
      </w:r>
      <w:r w:rsidR="00EE2786">
        <w:fldChar w:fldCharType="end"/>
      </w:r>
    </w:p>
    <w:p w:rsidR="00777BCA" w:rsidRDefault="00777BCA" w:rsidP="003E765E">
      <w:pPr>
        <w:pStyle w:val="CouversheetDokumentlegende"/>
      </w:pPr>
      <w:r>
        <w:t>Last Edit:</w:t>
      </w:r>
      <w:r>
        <w:tab/>
      </w:r>
      <w:fldSimple w:instr=" DOCPROPERTY  LastSavedTime  \* MERGEFORMAT ">
        <w:r w:rsidR="007A51FA">
          <w:t>01.01.1601 01:00</w:t>
        </w:r>
      </w:fldSimple>
    </w:p>
    <w:p w:rsidR="00777BCA" w:rsidRPr="00EC7E0D" w:rsidRDefault="00777BCA" w:rsidP="003E765E">
      <w:pPr>
        <w:pStyle w:val="CouversheetDokumentlegende"/>
      </w:pPr>
      <w:r>
        <w:t>File Revision:</w:t>
      </w:r>
      <w:r>
        <w:tab/>
      </w:r>
      <w:fldSimple w:instr=" DOCPROPERTY  RevisionNumber  \* MERGEFORMAT ">
        <w:r w:rsidR="007A51FA">
          <w:t>1</w:t>
        </w:r>
      </w:fldSimple>
    </w:p>
    <w:p w:rsidR="00777BCA" w:rsidRDefault="00777BCA" w:rsidP="003E765E">
      <w:pPr>
        <w:pStyle w:val="CouversheetDokumentlegende"/>
      </w:pPr>
      <w:r>
        <w:t>Published:</w:t>
      </w:r>
      <w:r>
        <w:tab/>
      </w:r>
      <w:fldSimple w:instr=" PRINTDATE  \@ &quot;MM.dd.yyyy hh:mm:ss&quot;  \* MERGEFORMAT ">
        <w:r w:rsidR="007A51FA">
          <w:t>02.04.2014 03:22:00</w:t>
        </w:r>
      </w:fldSimple>
    </w:p>
    <w:p w:rsidR="00777BCA" w:rsidRDefault="00777BCA" w:rsidP="003E765E">
      <w:pPr>
        <w:pStyle w:val="CouversheetDokumentlegende"/>
      </w:pPr>
      <w:r>
        <w:t>Keywords:</w:t>
      </w:r>
      <w:r>
        <w:tab/>
      </w:r>
      <w:fldSimple w:instr=" DOCPROPERTY  Keywords  \* MERGEFORMAT ">
        <w:r w:rsidR="007A51FA">
          <w:t>Keywords</w:t>
        </w:r>
      </w:fldSimple>
    </w:p>
    <w:p w:rsidR="00777BCA" w:rsidRDefault="00777BCA" w:rsidP="003E765E">
      <w:pPr>
        <w:pStyle w:val="CouversheetDokumentlegende"/>
      </w:pPr>
      <w:r>
        <w:t>Comment:</w:t>
      </w:r>
    </w:p>
    <w:p w:rsidR="00715B8D" w:rsidRDefault="00EE2786" w:rsidP="00715B8D">
      <w:pPr>
        <w:pStyle w:val="CouversheetDokumentlegende"/>
      </w:pPr>
      <w:fldSimple w:instr=" DOCPROPERTY  Comments  \* MERGEFORMAT ">
        <w:r w:rsidR="007A51FA">
          <w:t>Kommentar</w:t>
        </w:r>
      </w:fldSimple>
    </w:p>
    <w:p w:rsidR="00715B8D" w:rsidRDefault="00715B8D">
      <w:pPr>
        <w:widowControl/>
        <w:suppressAutoHyphens w:val="0"/>
        <w:overflowPunct/>
        <w:autoSpaceDE/>
        <w:textAlignment w:val="auto"/>
        <w:sectPr w:rsidR="00715B8D" w:rsidSect="001E42F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2092" w:right="1418" w:bottom="1962" w:left="1134" w:header="851" w:footer="851" w:gutter="0"/>
          <w:pgNumType w:start="1"/>
          <w:cols w:space="720"/>
          <w:docGrid w:linePitch="360" w:charSpace="-8193"/>
        </w:sectPr>
      </w:pPr>
    </w:p>
    <w:p w:rsidR="001F3F80" w:rsidRDefault="00715B8D" w:rsidP="006859FC">
      <w:r>
        <w:lastRenderedPageBreak/>
        <w:br w:type="page"/>
      </w:r>
    </w:p>
    <w:p w:rsidR="00AE1F10" w:rsidRPr="00634EB6" w:rsidRDefault="00F030F8" w:rsidP="00F53196">
      <w:pPr>
        <w:pStyle w:val="berschrift"/>
      </w:pPr>
      <w:r>
        <w:lastRenderedPageBreak/>
        <w:t>Revision History</w:t>
      </w:r>
    </w:p>
    <w:tbl>
      <w:tblPr>
        <w:tblStyle w:val="MittlereListe21"/>
        <w:tblW w:w="5000" w:type="pct"/>
        <w:tblLook w:val="0420"/>
      </w:tblPr>
      <w:tblGrid>
        <w:gridCol w:w="1228"/>
        <w:gridCol w:w="1150"/>
        <w:gridCol w:w="1108"/>
        <w:gridCol w:w="1384"/>
        <w:gridCol w:w="4701"/>
      </w:tblGrid>
      <w:tr w:rsidR="00A752EB" w:rsidRPr="00634EB6" w:rsidTr="002804DD">
        <w:trPr>
          <w:cnfStyle w:val="100000000000"/>
        </w:trPr>
        <w:tc>
          <w:tcPr>
            <w:tcW w:w="641" w:type="pct"/>
            <w:vAlign w:val="bottom"/>
          </w:tcPr>
          <w:p w:rsidR="00F3210A" w:rsidRPr="00634EB6" w:rsidRDefault="00DB7A1F" w:rsidP="009F34FD">
            <w:pPr>
              <w:pStyle w:val="TabelleZeile1"/>
            </w:pPr>
            <w:r>
              <w:t>Date</w:t>
            </w:r>
          </w:p>
        </w:tc>
        <w:tc>
          <w:tcPr>
            <w:tcW w:w="601" w:type="pct"/>
            <w:vAlign w:val="bottom"/>
          </w:tcPr>
          <w:p w:rsidR="00F3210A" w:rsidRPr="00634EB6" w:rsidRDefault="00F3210A" w:rsidP="009F34FD">
            <w:pPr>
              <w:pStyle w:val="TabelleZeile1"/>
            </w:pPr>
            <w:r w:rsidRPr="00634EB6">
              <w:t>Version</w:t>
            </w:r>
          </w:p>
        </w:tc>
        <w:tc>
          <w:tcPr>
            <w:tcW w:w="579" w:type="pct"/>
            <w:vAlign w:val="bottom"/>
          </w:tcPr>
          <w:p w:rsidR="00F3210A" w:rsidRPr="00634EB6" w:rsidRDefault="00F3210A" w:rsidP="009F34FD">
            <w:pPr>
              <w:pStyle w:val="TabelleZeile1"/>
            </w:pPr>
            <w:r w:rsidRPr="00634EB6">
              <w:t>Aut</w:t>
            </w:r>
            <w:r w:rsidR="00DB7A1F">
              <w:t>h</w:t>
            </w:r>
            <w:r w:rsidRPr="00634EB6">
              <w:t>or</w:t>
            </w:r>
          </w:p>
        </w:tc>
        <w:tc>
          <w:tcPr>
            <w:tcW w:w="723" w:type="pct"/>
            <w:vAlign w:val="bottom"/>
          </w:tcPr>
          <w:p w:rsidR="00F3210A" w:rsidRPr="00634EB6" w:rsidRDefault="00DB7A1F" w:rsidP="009F34FD">
            <w:pPr>
              <w:pStyle w:val="TabelleZeile1"/>
            </w:pPr>
            <w:r>
              <w:t>Chapter</w:t>
            </w:r>
          </w:p>
        </w:tc>
        <w:tc>
          <w:tcPr>
            <w:tcW w:w="2457" w:type="pct"/>
            <w:vAlign w:val="bottom"/>
          </w:tcPr>
          <w:p w:rsidR="00F3210A" w:rsidRPr="00634EB6" w:rsidRDefault="00DB7A1F" w:rsidP="009F34FD">
            <w:pPr>
              <w:pStyle w:val="TabelleZeile1"/>
            </w:pPr>
            <w:r>
              <w:t>Change</w:t>
            </w:r>
          </w:p>
        </w:tc>
      </w:tr>
      <w:tr w:rsidR="00A752EB" w:rsidRPr="00634EB6" w:rsidTr="002804DD">
        <w:trPr>
          <w:cnfStyle w:val="000000100000"/>
        </w:trPr>
        <w:tc>
          <w:tcPr>
            <w:tcW w:w="641" w:type="pct"/>
            <w:vAlign w:val="center"/>
          </w:tcPr>
          <w:p w:rsidR="00F3210A" w:rsidRPr="00634EB6" w:rsidRDefault="00BE0950" w:rsidP="00BE0950">
            <w:pPr>
              <w:pStyle w:val="TabelleText"/>
            </w:pPr>
            <w:r>
              <w:t>10</w:t>
            </w:r>
            <w:r w:rsidR="00D72278">
              <w:t>.03</w:t>
            </w:r>
            <w:r w:rsidR="00F3210A" w:rsidRPr="00634EB6">
              <w:t>.</w:t>
            </w:r>
            <w:r>
              <w:t>20</w:t>
            </w:r>
            <w:r w:rsidR="00F3210A" w:rsidRPr="00634EB6">
              <w:t>1</w:t>
            </w:r>
            <w:r w:rsidR="003C7892">
              <w:t>7</w:t>
            </w: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  <w:r w:rsidRPr="00634EB6">
              <w:t>1</w:t>
            </w:r>
          </w:p>
        </w:tc>
        <w:tc>
          <w:tcPr>
            <w:tcW w:w="579" w:type="pct"/>
            <w:vAlign w:val="center"/>
          </w:tcPr>
          <w:p w:rsidR="00F3210A" w:rsidRPr="00634EB6" w:rsidRDefault="003C7892" w:rsidP="009F34FD">
            <w:pPr>
              <w:pStyle w:val="TabelleText"/>
            </w:pPr>
            <w:r>
              <w:t>TW</w:t>
            </w:r>
          </w:p>
        </w:tc>
        <w:tc>
          <w:tcPr>
            <w:tcW w:w="723" w:type="pct"/>
            <w:vAlign w:val="center"/>
          </w:tcPr>
          <w:p w:rsidR="00F3210A" w:rsidRPr="00634EB6" w:rsidRDefault="00DB7A1F" w:rsidP="009F34FD">
            <w:pPr>
              <w:pStyle w:val="TabelleText"/>
            </w:pPr>
            <w:r>
              <w:t>all</w:t>
            </w:r>
          </w:p>
        </w:tc>
        <w:tc>
          <w:tcPr>
            <w:tcW w:w="2457" w:type="pct"/>
            <w:vAlign w:val="center"/>
          </w:tcPr>
          <w:p w:rsidR="00F3210A" w:rsidRPr="00634EB6" w:rsidRDefault="00DB7A1F" w:rsidP="009F34FD">
            <w:pPr>
              <w:pStyle w:val="TabelleText"/>
            </w:pPr>
            <w:r>
              <w:t>Initial</w:t>
            </w:r>
          </w:p>
        </w:tc>
      </w:tr>
      <w:tr w:rsidR="00A752EB" w:rsidRPr="00634EB6" w:rsidTr="002804DD">
        <w:tc>
          <w:tcPr>
            <w:tcW w:w="64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579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723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2457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</w:tr>
      <w:tr w:rsidR="00A752EB" w:rsidRPr="00634EB6" w:rsidTr="002804DD">
        <w:trPr>
          <w:cnfStyle w:val="000000100000"/>
        </w:trPr>
        <w:tc>
          <w:tcPr>
            <w:tcW w:w="64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579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723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2457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</w:tr>
      <w:tr w:rsidR="00A752EB" w:rsidRPr="00634EB6" w:rsidTr="002804DD">
        <w:tc>
          <w:tcPr>
            <w:tcW w:w="64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579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723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2457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</w:tr>
      <w:tr w:rsidR="00A752EB" w:rsidRPr="00634EB6" w:rsidTr="002804DD">
        <w:trPr>
          <w:cnfStyle w:val="000000100000"/>
        </w:trPr>
        <w:tc>
          <w:tcPr>
            <w:tcW w:w="64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579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723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2457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</w:tr>
      <w:tr w:rsidR="00A752EB" w:rsidRPr="00634EB6" w:rsidTr="002804DD">
        <w:tc>
          <w:tcPr>
            <w:tcW w:w="64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579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723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2457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</w:tr>
      <w:tr w:rsidR="00A752EB" w:rsidRPr="00634EB6" w:rsidTr="002804DD">
        <w:trPr>
          <w:cnfStyle w:val="000000100000"/>
        </w:trPr>
        <w:tc>
          <w:tcPr>
            <w:tcW w:w="64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601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579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723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  <w:tc>
          <w:tcPr>
            <w:tcW w:w="2457" w:type="pct"/>
            <w:vAlign w:val="center"/>
          </w:tcPr>
          <w:p w:rsidR="00F3210A" w:rsidRPr="00634EB6" w:rsidRDefault="00F3210A" w:rsidP="009F34FD">
            <w:pPr>
              <w:pStyle w:val="TabelleText"/>
            </w:pPr>
          </w:p>
        </w:tc>
      </w:tr>
    </w:tbl>
    <w:p w:rsidR="002D4A3E" w:rsidRPr="00634EB6" w:rsidRDefault="00795A5A" w:rsidP="002D4A3E">
      <w:pPr>
        <w:rPr>
          <w:i/>
        </w:rPr>
      </w:pPr>
      <w:r w:rsidRPr="00634EB6">
        <w:br w:type="page"/>
      </w:r>
    </w:p>
    <w:p w:rsidR="004A1764" w:rsidRDefault="00EB5BDF" w:rsidP="00B44E1F">
      <w:pPr>
        <w:pStyle w:val="Inhaltsverzeichnisberschrift"/>
      </w:pPr>
      <w:r>
        <w:lastRenderedPageBreak/>
        <w:t xml:space="preserve">Table of </w:t>
      </w:r>
      <w:r w:rsidR="0010662A">
        <w:t>Contents</w:t>
      </w:r>
    </w:p>
    <w:bookmarkStart w:id="0" w:name="_Ref330172884"/>
    <w:bookmarkStart w:id="1" w:name="_Ref336151226"/>
    <w:bookmarkStart w:id="2" w:name="_Ref336152000"/>
    <w:bookmarkStart w:id="3" w:name="_Ref336152012"/>
    <w:bookmarkStart w:id="4" w:name="_Ref338494694"/>
    <w:p w:rsidR="00D47D89" w:rsidRPr="00D47D89" w:rsidRDefault="00EE2786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2"/>
        </w:rPr>
        <w:fldChar w:fldCharType="begin"/>
      </w:r>
      <w:r w:rsidR="006859FC">
        <w:rPr>
          <w:sz w:val="22"/>
        </w:rPr>
        <w:instrText xml:space="preserve"> TOC \o </w:instrText>
      </w:r>
      <w:r>
        <w:rPr>
          <w:sz w:val="22"/>
        </w:rPr>
        <w:fldChar w:fldCharType="separate"/>
      </w:r>
      <w:r w:rsidR="00D47D89">
        <w:t>1</w:t>
      </w:r>
      <w:r w:rsidR="00D47D89" w:rsidRPr="00D47D89">
        <w:rPr>
          <w:rFonts w:asciiTheme="minorHAnsi" w:eastAsiaTheme="minorEastAsia" w:hAnsiTheme="minorHAnsi" w:cstheme="minorBidi"/>
          <w:sz w:val="22"/>
          <w:szCs w:val="22"/>
        </w:rPr>
        <w:tab/>
      </w:r>
      <w:r w:rsidR="00D47D89">
        <w:t>Pictory (PiConfigurator)</w:t>
      </w:r>
      <w:r w:rsidR="00D47D89">
        <w:tab/>
      </w:r>
      <w:r>
        <w:fldChar w:fldCharType="begin"/>
      </w:r>
      <w:r w:rsidR="00D47D89">
        <w:instrText xml:space="preserve"> PAGEREF _Toc474508606 \h </w:instrText>
      </w:r>
      <w:r>
        <w:fldChar w:fldCharType="separate"/>
      </w:r>
      <w:r w:rsidR="00D47D89">
        <w:t>4</w:t>
      </w:r>
      <w:r>
        <w:fldChar w:fldCharType="end"/>
      </w:r>
    </w:p>
    <w:p w:rsidR="00D47D89" w:rsidRPr="00D47D89" w:rsidRDefault="00D47D8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E609DE">
        <w:rPr>
          <w:rFonts w:cs="Arial"/>
          <w:snapToGrid w:val="0"/>
          <w:color w:val="000000"/>
          <w:w w:val="0"/>
        </w:rPr>
        <w:t>1-1</w:t>
      </w:r>
      <w:r w:rsidRPr="00D47D89"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Konfiguration </w:t>
      </w:r>
      <w:r w:rsidR="00D72278">
        <w:t>piModbusMaster</w:t>
      </w:r>
      <w:r>
        <w:t>TCP</w:t>
      </w:r>
      <w:r>
        <w:tab/>
      </w:r>
      <w:r w:rsidR="00EE2786">
        <w:fldChar w:fldCharType="begin"/>
      </w:r>
      <w:r>
        <w:instrText xml:space="preserve"> PAGEREF _Toc474508607 \h </w:instrText>
      </w:r>
      <w:r w:rsidR="00EE2786">
        <w:fldChar w:fldCharType="separate"/>
      </w:r>
      <w:r>
        <w:t>4</w:t>
      </w:r>
      <w:r w:rsidR="00EE2786">
        <w:fldChar w:fldCharType="end"/>
      </w:r>
    </w:p>
    <w:p w:rsidR="00D47D89" w:rsidRPr="00D47D89" w:rsidRDefault="00D47D8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E609DE">
        <w:rPr>
          <w:rFonts w:cs="Arial"/>
          <w:snapToGrid w:val="0"/>
          <w:color w:val="000000"/>
          <w:w w:val="0"/>
        </w:rPr>
        <w:t>1-2</w:t>
      </w:r>
      <w:r w:rsidRPr="00D47D89"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Konfiguration </w:t>
      </w:r>
      <w:r w:rsidR="00D72278">
        <w:t>piModbusMaster</w:t>
      </w:r>
      <w:r>
        <w:t>RTU</w:t>
      </w:r>
      <w:r>
        <w:tab/>
      </w:r>
      <w:r w:rsidR="00EE2786">
        <w:fldChar w:fldCharType="begin"/>
      </w:r>
      <w:r>
        <w:instrText xml:space="preserve"> PAGEREF _Toc474508608 \h </w:instrText>
      </w:r>
      <w:r w:rsidR="00EE2786">
        <w:fldChar w:fldCharType="separate"/>
      </w:r>
      <w:r>
        <w:t>4</w:t>
      </w:r>
      <w:r w:rsidR="00EE2786">
        <w:fldChar w:fldCharType="end"/>
      </w:r>
    </w:p>
    <w:p w:rsidR="00D47D89" w:rsidRDefault="00D47D8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Modbus Register</w:t>
      </w:r>
      <w:r>
        <w:tab/>
      </w:r>
      <w:r w:rsidR="00EE2786">
        <w:fldChar w:fldCharType="begin"/>
      </w:r>
      <w:r>
        <w:instrText xml:space="preserve"> PAGEREF _Toc474508609 \h </w:instrText>
      </w:r>
      <w:r w:rsidR="00EE2786">
        <w:fldChar w:fldCharType="separate"/>
      </w:r>
      <w:r>
        <w:t>5</w:t>
      </w:r>
      <w:r w:rsidR="00EE2786">
        <w:fldChar w:fldCharType="end"/>
      </w:r>
    </w:p>
    <w:p w:rsidR="00CD46A5" w:rsidRDefault="00EE2786" w:rsidP="006859FC">
      <w:r>
        <w:rPr>
          <w:rFonts w:ascii="Arial Unicode MS" w:hAnsi="Arial Unicode MS"/>
          <w:sz w:val="22"/>
        </w:rPr>
        <w:fldChar w:fldCharType="end"/>
      </w:r>
    </w:p>
    <w:p w:rsidR="00CD46A5" w:rsidRDefault="00CD46A5" w:rsidP="006859FC">
      <w:pPr>
        <w:sectPr w:rsidR="00CD46A5" w:rsidSect="001F3F80">
          <w:headerReference w:type="even" r:id="rId21"/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2091" w:right="1417" w:bottom="1961" w:left="1134" w:header="851" w:footer="850" w:gutter="0"/>
          <w:pgNumType w:start="1"/>
          <w:cols w:space="720"/>
          <w:titlePg/>
          <w:docGrid w:linePitch="360" w:charSpace="-8193"/>
        </w:sectPr>
      </w:pPr>
    </w:p>
    <w:p w:rsidR="00D27831" w:rsidRDefault="00D27831" w:rsidP="006859FC">
      <w:r>
        <w:lastRenderedPageBreak/>
        <w:br w:type="page"/>
      </w:r>
    </w:p>
    <w:p w:rsidR="004A1764" w:rsidRDefault="003C7892" w:rsidP="00351DEE">
      <w:pPr>
        <w:pStyle w:val="berschrift1"/>
      </w:pPr>
      <w:bookmarkStart w:id="5" w:name="_Toc474508606"/>
      <w:bookmarkEnd w:id="0"/>
      <w:bookmarkEnd w:id="1"/>
      <w:bookmarkEnd w:id="2"/>
      <w:bookmarkEnd w:id="3"/>
      <w:bookmarkEnd w:id="4"/>
      <w:r>
        <w:lastRenderedPageBreak/>
        <w:t>Pictory (PiConfigurator)</w:t>
      </w:r>
      <w:bookmarkEnd w:id="5"/>
    </w:p>
    <w:p w:rsidR="003C7892" w:rsidRDefault="003C7892" w:rsidP="003C7892">
      <w:r w:rsidRPr="00197308">
        <w:t xml:space="preserve">Die „Virtual Devices“ </w:t>
      </w:r>
      <w:bookmarkStart w:id="6" w:name="OLE_LINK1"/>
      <w:r w:rsidR="00D72278">
        <w:t>piModbusMaster</w:t>
      </w:r>
      <w:r w:rsidRPr="00197308">
        <w:t xml:space="preserve">TCP </w:t>
      </w:r>
      <w:bookmarkEnd w:id="6"/>
      <w:r>
        <w:t xml:space="preserve">und </w:t>
      </w:r>
      <w:r w:rsidR="00D72278">
        <w:t>piModbusMaster</w:t>
      </w:r>
      <w:r>
        <w:t>RTU</w:t>
      </w:r>
      <w:r w:rsidRPr="00197308">
        <w:t xml:space="preserve"> werden über pictory</w:t>
      </w:r>
      <w:r>
        <w:t xml:space="preserve"> konfiguriert.</w:t>
      </w:r>
    </w:p>
    <w:p w:rsidR="003C7892" w:rsidRPr="003C7892" w:rsidRDefault="003C7892" w:rsidP="003C7892">
      <w:pPr>
        <w:rPr>
          <w:lang w:val="de-DE"/>
        </w:rPr>
      </w:pPr>
      <w:r w:rsidRPr="00197308">
        <w:rPr>
          <w:lang w:val="de-DE"/>
        </w:rPr>
        <w:t xml:space="preserve">Folgende Einstellungen müssen für </w:t>
      </w:r>
      <w:r>
        <w:rPr>
          <w:lang w:val="de-DE"/>
        </w:rPr>
        <w:t>die „</w:t>
      </w:r>
      <w:r w:rsidRPr="00197308">
        <w:rPr>
          <w:lang w:val="de-DE"/>
        </w:rPr>
        <w:t>virtual device</w:t>
      </w:r>
      <w:r>
        <w:rPr>
          <w:lang w:val="de-DE"/>
        </w:rPr>
        <w:t>s“</w:t>
      </w:r>
      <w:r w:rsidRPr="00197308">
        <w:rPr>
          <w:lang w:val="de-DE"/>
        </w:rPr>
        <w:t xml:space="preserve"> vorgenommen </w:t>
      </w:r>
      <w:r w:rsidRPr="003C7892">
        <w:rPr>
          <w:lang w:val="de-DE"/>
        </w:rPr>
        <w:t>we</w:t>
      </w:r>
      <w:r w:rsidRPr="00197308">
        <w:rPr>
          <w:lang w:val="de-DE"/>
        </w:rPr>
        <w:t>rden.</w:t>
      </w:r>
    </w:p>
    <w:p w:rsidR="003C7892" w:rsidRPr="003C7892" w:rsidRDefault="003C7892" w:rsidP="003C7892">
      <w:pPr>
        <w:rPr>
          <w:lang w:val="de-DE"/>
        </w:rPr>
      </w:pPr>
    </w:p>
    <w:p w:rsidR="00871D22" w:rsidRPr="003C7892" w:rsidRDefault="00871D22" w:rsidP="00871D22">
      <w:pPr>
        <w:pStyle w:val="Absatztext"/>
        <w:rPr>
          <w:lang w:val="de-DE"/>
        </w:rPr>
      </w:pPr>
    </w:p>
    <w:p w:rsidR="003C7892" w:rsidRDefault="003C7892" w:rsidP="00466569">
      <w:pPr>
        <w:pStyle w:val="berschrift2"/>
      </w:pPr>
      <w:bookmarkStart w:id="7" w:name="_Toc474508607"/>
      <w:r>
        <w:t xml:space="preserve">Konfiguration </w:t>
      </w:r>
      <w:r w:rsidR="00D72278">
        <w:t>piModbusMaster</w:t>
      </w:r>
      <w:r>
        <w:t>TCP</w:t>
      </w:r>
      <w:bookmarkEnd w:id="7"/>
    </w:p>
    <w:p w:rsidR="003C7892" w:rsidRDefault="003C7892" w:rsidP="003C7892">
      <w:pPr>
        <w:pStyle w:val="Absatztext"/>
      </w:pPr>
    </w:p>
    <w:tbl>
      <w:tblPr>
        <w:tblStyle w:val="KUNBUS1"/>
        <w:tblW w:w="0" w:type="auto"/>
        <w:tblInd w:w="1242" w:type="dxa"/>
        <w:tblLook w:val="04A0"/>
      </w:tblPr>
      <w:tblGrid>
        <w:gridCol w:w="1594"/>
        <w:gridCol w:w="6735"/>
      </w:tblGrid>
      <w:tr w:rsidR="003C7892" w:rsidTr="00EA4CE4">
        <w:trPr>
          <w:cnfStyle w:val="100000000000"/>
        </w:trPr>
        <w:tc>
          <w:tcPr>
            <w:cnfStyle w:val="001000000000"/>
            <w:tcW w:w="1594" w:type="dxa"/>
          </w:tcPr>
          <w:p w:rsidR="003C7892" w:rsidRDefault="003C7892" w:rsidP="00EA4CE4">
            <w:pPr>
              <w:pStyle w:val="Absatztext"/>
              <w:ind w:left="0"/>
            </w:pPr>
            <w:bookmarkStart w:id="8" w:name="OLE_LINK18"/>
            <w:r>
              <w:t>Parameter</w:t>
            </w:r>
          </w:p>
        </w:tc>
        <w:tc>
          <w:tcPr>
            <w:tcW w:w="6735" w:type="dxa"/>
          </w:tcPr>
          <w:p w:rsidR="003C7892" w:rsidRDefault="003C7892" w:rsidP="00EA4CE4">
            <w:pPr>
              <w:pStyle w:val="Absatztext"/>
              <w:ind w:left="0"/>
              <w:cnfStyle w:val="100000000000"/>
            </w:pPr>
            <w:r>
              <w:t>Erklärung</w:t>
            </w:r>
          </w:p>
        </w:tc>
      </w:tr>
      <w:tr w:rsidR="003C7892" w:rsidRPr="002F0CCD" w:rsidTr="00EA4CE4">
        <w:trPr>
          <w:cnfStyle w:val="000000100000"/>
        </w:trPr>
        <w:tc>
          <w:tcPr>
            <w:cnfStyle w:val="001000000000"/>
            <w:tcW w:w="1594" w:type="dxa"/>
          </w:tcPr>
          <w:p w:rsidR="003C7892" w:rsidRDefault="002F0CCD" w:rsidP="00EA4CE4">
            <w:pPr>
              <w:pStyle w:val="Absatztext"/>
              <w:ind w:left="0"/>
            </w:pPr>
            <w:r>
              <w:t>slave_IP_</w:t>
            </w:r>
            <w:r w:rsidR="003C7892">
              <w:t>address</w:t>
            </w:r>
          </w:p>
        </w:tc>
        <w:tc>
          <w:tcPr>
            <w:tcW w:w="6735" w:type="dxa"/>
          </w:tcPr>
          <w:p w:rsidR="003C7892" w:rsidRPr="002F0CCD" w:rsidRDefault="002F0CCD" w:rsidP="00EA4CE4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Die IP-Adresse des ModbusTCP Slaves</w:t>
            </w:r>
          </w:p>
        </w:tc>
      </w:tr>
      <w:tr w:rsidR="003C7892" w:rsidRPr="00D50B54" w:rsidTr="00EA4CE4">
        <w:trPr>
          <w:cnfStyle w:val="000000010000"/>
        </w:trPr>
        <w:tc>
          <w:tcPr>
            <w:cnfStyle w:val="001000000000"/>
            <w:tcW w:w="1594" w:type="dxa"/>
          </w:tcPr>
          <w:p w:rsidR="003C7892" w:rsidRDefault="002F0CCD" w:rsidP="00EA4CE4">
            <w:pPr>
              <w:pStyle w:val="Absatztext"/>
              <w:ind w:left="0"/>
            </w:pPr>
            <w:r>
              <w:t>slave_tcp_</w:t>
            </w:r>
            <w:r w:rsidR="003C7892">
              <w:t>port</w:t>
            </w:r>
          </w:p>
        </w:tc>
        <w:tc>
          <w:tcPr>
            <w:tcW w:w="6735" w:type="dxa"/>
          </w:tcPr>
          <w:p w:rsidR="003C7892" w:rsidRPr="003C7892" w:rsidRDefault="002F0CCD" w:rsidP="00605968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>Der TCP-Port des ModbusTCP Slaves, default: 502</w:t>
            </w:r>
          </w:p>
        </w:tc>
      </w:tr>
      <w:bookmarkEnd w:id="8"/>
    </w:tbl>
    <w:p w:rsidR="003C7892" w:rsidRPr="00D50B54" w:rsidRDefault="003C7892" w:rsidP="003C7892">
      <w:pPr>
        <w:pStyle w:val="Absatztext"/>
        <w:rPr>
          <w:lang w:val="de-DE"/>
        </w:rPr>
      </w:pPr>
    </w:p>
    <w:p w:rsidR="00466569" w:rsidRDefault="00466569" w:rsidP="00466569">
      <w:pPr>
        <w:pStyle w:val="berschrift2"/>
      </w:pPr>
      <w:r w:rsidRPr="00D50B54">
        <w:rPr>
          <w:lang w:val="de-DE"/>
        </w:rPr>
        <w:t xml:space="preserve"> </w:t>
      </w:r>
      <w:bookmarkStart w:id="9" w:name="_Toc474508608"/>
      <w:r w:rsidR="00CB3E5B">
        <w:t xml:space="preserve">Konfiguration </w:t>
      </w:r>
      <w:r w:rsidR="00D72278">
        <w:t>piModbusMaster</w:t>
      </w:r>
      <w:r w:rsidR="00CB3E5B">
        <w:t>RTU</w:t>
      </w:r>
      <w:bookmarkEnd w:id="9"/>
    </w:p>
    <w:p w:rsidR="00CB3E5B" w:rsidRDefault="00CB3E5B" w:rsidP="00CB3E5B">
      <w:pPr>
        <w:pStyle w:val="Absatztext"/>
      </w:pPr>
    </w:p>
    <w:p w:rsidR="00CB3E5B" w:rsidRPr="00CB3E5B" w:rsidRDefault="00CB3E5B" w:rsidP="00CB3E5B">
      <w:pPr>
        <w:pStyle w:val="Absatztext"/>
        <w:rPr>
          <w:lang w:val="de-DE"/>
        </w:rPr>
      </w:pPr>
      <w:r w:rsidRPr="00CB3E5B">
        <w:rPr>
          <w:lang w:val="de-DE"/>
        </w:rPr>
        <w:t xml:space="preserve">Der ModbusRTU Slave nutzt ein serielles device für die Kommunikation. </w:t>
      </w:r>
      <w:r>
        <w:rPr>
          <w:lang w:val="de-DE"/>
        </w:rPr>
        <w:t>Z.B. ein USB-Seriell-Adapter.</w:t>
      </w:r>
    </w:p>
    <w:p w:rsidR="00CB3E5B" w:rsidRPr="00CB3E5B" w:rsidRDefault="00CB3E5B" w:rsidP="00CB3E5B">
      <w:pPr>
        <w:pStyle w:val="Absatztext"/>
        <w:rPr>
          <w:lang w:val="de-DE"/>
        </w:rPr>
      </w:pPr>
    </w:p>
    <w:tbl>
      <w:tblPr>
        <w:tblStyle w:val="KUNBUS1"/>
        <w:tblW w:w="0" w:type="auto"/>
        <w:tblInd w:w="1242" w:type="dxa"/>
        <w:tblLook w:val="04A0"/>
      </w:tblPr>
      <w:tblGrid>
        <w:gridCol w:w="1594"/>
        <w:gridCol w:w="6735"/>
      </w:tblGrid>
      <w:tr w:rsidR="00CB3E5B" w:rsidTr="00EA4CE4">
        <w:trPr>
          <w:cnfStyle w:val="100000000000"/>
        </w:trPr>
        <w:tc>
          <w:tcPr>
            <w:cnfStyle w:val="001000000000"/>
            <w:tcW w:w="1594" w:type="dxa"/>
          </w:tcPr>
          <w:p w:rsidR="00CB3E5B" w:rsidRPr="00CB3E5B" w:rsidRDefault="00CB3E5B" w:rsidP="00EA4CE4">
            <w:pPr>
              <w:pStyle w:val="Absatztext"/>
              <w:ind w:left="0"/>
            </w:pPr>
            <w:bookmarkStart w:id="10" w:name="OLE_LINK3"/>
            <w:r w:rsidRPr="00CB3E5B">
              <w:t>Parameter</w:t>
            </w:r>
          </w:p>
        </w:tc>
        <w:tc>
          <w:tcPr>
            <w:tcW w:w="6735" w:type="dxa"/>
          </w:tcPr>
          <w:p w:rsidR="00CB3E5B" w:rsidRPr="00CB3E5B" w:rsidRDefault="00CB3E5B" w:rsidP="00EA4CE4">
            <w:pPr>
              <w:pStyle w:val="Absatztext"/>
              <w:ind w:left="0"/>
              <w:cnfStyle w:val="100000000000"/>
            </w:pPr>
            <w:r w:rsidRPr="00CB3E5B">
              <w:t>Erklärung</w:t>
            </w:r>
          </w:p>
        </w:tc>
      </w:tr>
      <w:tr w:rsidR="00CB3E5B" w:rsidRPr="00D50B54" w:rsidTr="00EA4CE4">
        <w:trPr>
          <w:cnfStyle w:val="000000100000"/>
        </w:trPr>
        <w:tc>
          <w:tcPr>
            <w:cnfStyle w:val="001000000000"/>
            <w:tcW w:w="1594" w:type="dxa"/>
          </w:tcPr>
          <w:p w:rsidR="00CB3E5B" w:rsidRDefault="002F0CCD" w:rsidP="00EA4CE4">
            <w:pPr>
              <w:pStyle w:val="Absatztext"/>
              <w:ind w:left="0"/>
            </w:pPr>
            <w:r>
              <w:t>device_</w:t>
            </w:r>
            <w:r w:rsidR="00CB3E5B">
              <w:t>path</w:t>
            </w:r>
          </w:p>
        </w:tc>
        <w:tc>
          <w:tcPr>
            <w:tcW w:w="6735" w:type="dxa"/>
          </w:tcPr>
          <w:p w:rsidR="00CB3E5B" w:rsidRDefault="00CB3E5B" w:rsidP="00CB3E5B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Der Dateipfad zur Linuxgerätedatei</w:t>
            </w:r>
            <w:r w:rsidR="002F0CCD">
              <w:rPr>
                <w:lang w:val="de-DE"/>
              </w:rPr>
              <w:t>, default: /dev/ttyUSB0</w:t>
            </w:r>
          </w:p>
          <w:p w:rsidR="00FB2C7B" w:rsidRDefault="00FB2C7B" w:rsidP="00CB3E5B">
            <w:pPr>
              <w:pStyle w:val="Absatztext"/>
              <w:ind w:left="0"/>
              <w:cnfStyle w:val="000000100000"/>
              <w:rPr>
                <w:lang w:val="de-DE"/>
              </w:rPr>
            </w:pPr>
          </w:p>
          <w:p w:rsidR="00FB2C7B" w:rsidRPr="00FB2C7B" w:rsidRDefault="00FB2C7B" w:rsidP="00FB2C7B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Werden mehrere Geräte gleichen Types verwendet können sich die Pfade zu den Linuxgerätedateien bei einem Neustart ändern. Durch setzen von udev-Regeln die z.B. Zuweisungen von Linuxgerätedateipfaden zu Geräteseriennummern haben kann dies verhindert werden.</w:t>
            </w:r>
          </w:p>
        </w:tc>
      </w:tr>
      <w:tr w:rsidR="00CB3E5B" w:rsidRPr="00D50B54" w:rsidTr="00EA4CE4">
        <w:trPr>
          <w:cnfStyle w:val="000000010000"/>
        </w:trPr>
        <w:tc>
          <w:tcPr>
            <w:cnfStyle w:val="001000000000"/>
            <w:tcW w:w="1594" w:type="dxa"/>
          </w:tcPr>
          <w:p w:rsidR="00CB3E5B" w:rsidRDefault="002F0CCD" w:rsidP="00EA4CE4">
            <w:pPr>
              <w:pStyle w:val="Absatztext"/>
              <w:ind w:left="0"/>
            </w:pPr>
            <w:r>
              <w:t>b</w:t>
            </w:r>
            <w:r w:rsidR="00CB3E5B">
              <w:t>aud rate</w:t>
            </w:r>
          </w:p>
        </w:tc>
        <w:tc>
          <w:tcPr>
            <w:tcW w:w="6735" w:type="dxa"/>
          </w:tcPr>
          <w:p w:rsidR="00CB3E5B" w:rsidRPr="003C7892" w:rsidRDefault="00CB3E5B" w:rsidP="003E33CB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>Die Baudrate der seriellen Verbindung</w:t>
            </w:r>
            <w:r w:rsidR="002F0CCD">
              <w:rPr>
                <w:lang w:val="de-DE"/>
              </w:rPr>
              <w:t>, default: 19200</w:t>
            </w:r>
          </w:p>
        </w:tc>
      </w:tr>
      <w:tr w:rsidR="00CB3E5B" w:rsidRPr="00D50B54" w:rsidTr="00EA4CE4">
        <w:trPr>
          <w:cnfStyle w:val="000000100000"/>
        </w:trPr>
        <w:tc>
          <w:tcPr>
            <w:cnfStyle w:val="001000000000"/>
            <w:tcW w:w="1594" w:type="dxa"/>
          </w:tcPr>
          <w:p w:rsidR="00CB3E5B" w:rsidRPr="00605968" w:rsidRDefault="003E33CB" w:rsidP="00EA4CE4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parity</w:t>
            </w:r>
          </w:p>
        </w:tc>
        <w:tc>
          <w:tcPr>
            <w:tcW w:w="6735" w:type="dxa"/>
          </w:tcPr>
          <w:p w:rsidR="003E33CB" w:rsidRDefault="003E33CB" w:rsidP="00EA4CE4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Konfiguration des Paritätsbit.</w:t>
            </w:r>
          </w:p>
          <w:p w:rsidR="00CB3E5B" w:rsidRDefault="003E33CB" w:rsidP="00EA4CE4">
            <w:pPr>
              <w:pStyle w:val="Absatztext"/>
              <w:ind w:left="0"/>
              <w:cnfStyle w:val="000000100000"/>
              <w:rPr>
                <w:lang w:val="de-DE"/>
              </w:rPr>
            </w:pPr>
            <w:bookmarkStart w:id="11" w:name="OLE_LINK19"/>
            <w:r>
              <w:rPr>
                <w:lang w:val="de-DE"/>
              </w:rPr>
              <w:t>None: kein Paritybit</w:t>
            </w:r>
            <w:bookmarkEnd w:id="11"/>
          </w:p>
          <w:p w:rsidR="003E33CB" w:rsidRDefault="003E33CB" w:rsidP="00EA4CE4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 xml:space="preserve">Even: </w:t>
            </w:r>
            <w:bookmarkStart w:id="12" w:name="OLE_LINK20"/>
            <w:r>
              <w:rPr>
                <w:lang w:val="de-DE"/>
              </w:rPr>
              <w:t xml:space="preserve">gerade Parität </w:t>
            </w:r>
            <w:bookmarkEnd w:id="12"/>
            <w:r>
              <w:rPr>
                <w:lang w:val="de-DE"/>
              </w:rPr>
              <w:t>(default)</w:t>
            </w:r>
          </w:p>
          <w:p w:rsidR="003E33CB" w:rsidRPr="003C7892" w:rsidRDefault="003E33CB" w:rsidP="003E33CB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Odd: gerade Parität</w:t>
            </w:r>
          </w:p>
        </w:tc>
      </w:tr>
      <w:tr w:rsidR="003E33CB" w:rsidRPr="003C7892" w:rsidTr="00EA4CE4">
        <w:trPr>
          <w:cnfStyle w:val="000000010000"/>
        </w:trPr>
        <w:tc>
          <w:tcPr>
            <w:cnfStyle w:val="001000000000"/>
            <w:tcW w:w="1594" w:type="dxa"/>
          </w:tcPr>
          <w:p w:rsidR="003E33CB" w:rsidRPr="00605968" w:rsidRDefault="002F0CCD" w:rsidP="002F0CCD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3E33CB">
              <w:rPr>
                <w:lang w:val="de-DE"/>
              </w:rPr>
              <w:t>ata</w:t>
            </w:r>
            <w:r>
              <w:rPr>
                <w:lang w:val="de-DE"/>
              </w:rPr>
              <w:t>_</w:t>
            </w:r>
            <w:r w:rsidR="003E33CB">
              <w:rPr>
                <w:lang w:val="de-DE"/>
              </w:rPr>
              <w:t>bits</w:t>
            </w:r>
          </w:p>
        </w:tc>
        <w:tc>
          <w:tcPr>
            <w:tcW w:w="6735" w:type="dxa"/>
          </w:tcPr>
          <w:p w:rsidR="003E33CB" w:rsidRDefault="003E33CB" w:rsidP="00EA4CE4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>Anzahl der Datenbits default:8</w:t>
            </w:r>
          </w:p>
        </w:tc>
      </w:tr>
      <w:tr w:rsidR="003E33CB" w:rsidRPr="003C7892" w:rsidTr="00EA4CE4">
        <w:trPr>
          <w:cnfStyle w:val="000000100000"/>
        </w:trPr>
        <w:tc>
          <w:tcPr>
            <w:cnfStyle w:val="001000000000"/>
            <w:tcW w:w="1594" w:type="dxa"/>
          </w:tcPr>
          <w:p w:rsidR="003E33CB" w:rsidRPr="00605968" w:rsidRDefault="002F0CCD" w:rsidP="00EA4CE4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Stop_</w:t>
            </w:r>
            <w:r w:rsidR="003E33CB">
              <w:rPr>
                <w:lang w:val="de-DE"/>
              </w:rPr>
              <w:t>bits</w:t>
            </w:r>
          </w:p>
        </w:tc>
        <w:tc>
          <w:tcPr>
            <w:tcW w:w="6735" w:type="dxa"/>
          </w:tcPr>
          <w:p w:rsidR="003E33CB" w:rsidRDefault="003E33CB" w:rsidP="00EA4CE4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Anzahl der Stopbits default:1</w:t>
            </w:r>
          </w:p>
        </w:tc>
      </w:tr>
    </w:tbl>
    <w:p w:rsidR="00A373BC" w:rsidRDefault="00A373BC" w:rsidP="00A373BC">
      <w:pPr>
        <w:pStyle w:val="berschrift1"/>
      </w:pPr>
      <w:bookmarkStart w:id="13" w:name="_Toc474508609"/>
      <w:bookmarkEnd w:id="10"/>
      <w:r>
        <w:lastRenderedPageBreak/>
        <w:t xml:space="preserve">Modbus </w:t>
      </w:r>
      <w:bookmarkEnd w:id="13"/>
      <w:r w:rsidR="006F37F1">
        <w:t>Befehle konfigurieren</w:t>
      </w:r>
    </w:p>
    <w:p w:rsidR="00D47D89" w:rsidRDefault="006F37F1" w:rsidP="00A373BC">
      <w:pPr>
        <w:pStyle w:val="Absatztext"/>
        <w:rPr>
          <w:lang w:val="de-DE"/>
        </w:rPr>
      </w:pPr>
      <w:r>
        <w:rPr>
          <w:lang w:val="de-DE"/>
        </w:rPr>
        <w:t>Für den Master können Modbusbefehel über eine Eingabemaske konfiguriert werden.</w:t>
      </w:r>
    </w:p>
    <w:p w:rsidR="006F37F1" w:rsidRDefault="006F37F1" w:rsidP="00A373BC">
      <w:pPr>
        <w:pStyle w:val="Absatztext"/>
        <w:rPr>
          <w:lang w:val="de-DE"/>
        </w:rPr>
      </w:pPr>
      <w:r>
        <w:rPr>
          <w:lang w:val="de-DE"/>
        </w:rPr>
        <w:t>Die Eingabemaske kann über</w:t>
      </w:r>
      <w:r w:rsidR="00CF0FB3">
        <w:rPr>
          <w:lang w:val="de-DE"/>
        </w:rPr>
        <w:t xml:space="preserve"> den Eintrag „Extended Data“</w:t>
      </w:r>
      <w:r>
        <w:rPr>
          <w:lang w:val="de-DE"/>
        </w:rPr>
        <w:t xml:space="preserve"> </w:t>
      </w:r>
      <w:r w:rsidR="00CF0FB3">
        <w:rPr>
          <w:lang w:val="de-DE"/>
        </w:rPr>
        <w:t>im Device-</w:t>
      </w:r>
      <w:r>
        <w:rPr>
          <w:lang w:val="de-DE"/>
        </w:rPr>
        <w:t>Kontextmenü</w:t>
      </w:r>
      <w:r w:rsidR="00CF0FB3">
        <w:rPr>
          <w:lang w:val="de-DE"/>
        </w:rPr>
        <w:t>(rechte Maustaste über dem Device) aktiviert werden.</w:t>
      </w:r>
    </w:p>
    <w:p w:rsidR="00CF0FB3" w:rsidRDefault="00CF0FB3" w:rsidP="00A373BC">
      <w:pPr>
        <w:pStyle w:val="Absatztext"/>
        <w:rPr>
          <w:lang w:val="de-DE"/>
        </w:rPr>
      </w:pPr>
    </w:p>
    <w:p w:rsidR="00CF0FB3" w:rsidRDefault="00CF0FB3" w:rsidP="00A373BC">
      <w:pPr>
        <w:pStyle w:val="Absatztext"/>
        <w:rPr>
          <w:lang w:val="de-DE"/>
        </w:rPr>
      </w:pPr>
    </w:p>
    <w:tbl>
      <w:tblPr>
        <w:tblStyle w:val="KUNBUS1"/>
        <w:tblW w:w="0" w:type="auto"/>
        <w:tblInd w:w="1242" w:type="dxa"/>
        <w:tblLook w:val="04A0"/>
      </w:tblPr>
      <w:tblGrid>
        <w:gridCol w:w="1594"/>
        <w:gridCol w:w="6735"/>
      </w:tblGrid>
      <w:tr w:rsidR="00CF0FB3" w:rsidTr="00D07841">
        <w:trPr>
          <w:cnfStyle w:val="100000000000"/>
        </w:trPr>
        <w:tc>
          <w:tcPr>
            <w:cnfStyle w:val="001000000000"/>
            <w:tcW w:w="1594" w:type="dxa"/>
          </w:tcPr>
          <w:p w:rsidR="00CF0FB3" w:rsidRPr="00CB3E5B" w:rsidRDefault="00CF0FB3" w:rsidP="00D07841">
            <w:pPr>
              <w:pStyle w:val="Absatztext"/>
              <w:ind w:left="0"/>
            </w:pPr>
            <w:r w:rsidRPr="00CB3E5B">
              <w:t>Parameter</w:t>
            </w:r>
          </w:p>
        </w:tc>
        <w:tc>
          <w:tcPr>
            <w:tcW w:w="6735" w:type="dxa"/>
          </w:tcPr>
          <w:p w:rsidR="00CF0FB3" w:rsidRPr="00CB3E5B" w:rsidRDefault="00CF0FB3" w:rsidP="00D07841">
            <w:pPr>
              <w:pStyle w:val="Absatztext"/>
              <w:ind w:left="0"/>
              <w:cnfStyle w:val="100000000000"/>
            </w:pPr>
            <w:r w:rsidRPr="00CB3E5B">
              <w:t>Erklärung</w:t>
            </w:r>
          </w:p>
        </w:tc>
      </w:tr>
      <w:tr w:rsidR="00CF0FB3" w:rsidRPr="00D50B54" w:rsidTr="00D07841">
        <w:trPr>
          <w:cnfStyle w:val="000000100000"/>
        </w:trPr>
        <w:tc>
          <w:tcPr>
            <w:cnfStyle w:val="001000000000"/>
            <w:tcW w:w="1594" w:type="dxa"/>
          </w:tcPr>
          <w:p w:rsidR="00CF0FB3" w:rsidRDefault="00CF0FB3" w:rsidP="00D07841">
            <w:pPr>
              <w:pStyle w:val="Absatztext"/>
              <w:ind w:left="0"/>
            </w:pPr>
            <w:r>
              <w:t>Slave Addr.</w:t>
            </w:r>
          </w:p>
        </w:tc>
        <w:tc>
          <w:tcPr>
            <w:tcW w:w="6735" w:type="dxa"/>
          </w:tcPr>
          <w:p w:rsidR="00CF0FB3" w:rsidRPr="00FB2C7B" w:rsidRDefault="00CF0FB3" w:rsidP="00D07841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Adresse des Slaves (nur für Modbus RTU)</w:t>
            </w:r>
          </w:p>
        </w:tc>
      </w:tr>
      <w:tr w:rsidR="00CF0FB3" w:rsidRPr="00D50B54" w:rsidTr="00D07841">
        <w:trPr>
          <w:cnfStyle w:val="000000010000"/>
        </w:trPr>
        <w:tc>
          <w:tcPr>
            <w:cnfStyle w:val="001000000000"/>
            <w:tcW w:w="1594" w:type="dxa"/>
          </w:tcPr>
          <w:p w:rsidR="00CF0FB3" w:rsidRDefault="00CF0FB3" w:rsidP="00D07841">
            <w:pPr>
              <w:pStyle w:val="Absatztext"/>
              <w:ind w:left="0"/>
            </w:pPr>
            <w:r>
              <w:t>Function Code</w:t>
            </w:r>
          </w:p>
        </w:tc>
        <w:tc>
          <w:tcPr>
            <w:tcW w:w="6735" w:type="dxa"/>
          </w:tcPr>
          <w:p w:rsidR="00CF0FB3" w:rsidRPr="003C7892" w:rsidRDefault="00CF0FB3" w:rsidP="00D07841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>Hier kann der Modbus Function Code ausgewählt werden</w:t>
            </w:r>
          </w:p>
        </w:tc>
      </w:tr>
      <w:tr w:rsidR="00CF0FB3" w:rsidRPr="00D50B54" w:rsidTr="00D07841">
        <w:trPr>
          <w:cnfStyle w:val="000000100000"/>
        </w:trPr>
        <w:tc>
          <w:tcPr>
            <w:cnfStyle w:val="001000000000"/>
            <w:tcW w:w="1594" w:type="dxa"/>
          </w:tcPr>
          <w:p w:rsidR="00CF0FB3" w:rsidRPr="00605968" w:rsidRDefault="00CF0FB3" w:rsidP="00D07841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Register Address</w:t>
            </w:r>
          </w:p>
        </w:tc>
        <w:tc>
          <w:tcPr>
            <w:tcW w:w="6735" w:type="dxa"/>
          </w:tcPr>
          <w:p w:rsidR="00CF0FB3" w:rsidRPr="003C7892" w:rsidRDefault="00CF0FB3" w:rsidP="00D07841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Die Modbus Registeradresse(oder Bit-Adresse) des Slaves</w:t>
            </w:r>
          </w:p>
        </w:tc>
      </w:tr>
      <w:tr w:rsidR="00CF0FB3" w:rsidRPr="00CF0FB3" w:rsidTr="00D07841">
        <w:trPr>
          <w:cnfStyle w:val="000000010000"/>
        </w:trPr>
        <w:tc>
          <w:tcPr>
            <w:cnfStyle w:val="001000000000"/>
            <w:tcW w:w="1594" w:type="dxa"/>
          </w:tcPr>
          <w:p w:rsidR="00CF0FB3" w:rsidRPr="00605968" w:rsidRDefault="00CF0FB3" w:rsidP="00D07841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Quantity of Registers</w:t>
            </w:r>
          </w:p>
        </w:tc>
        <w:tc>
          <w:tcPr>
            <w:tcW w:w="6735" w:type="dxa"/>
          </w:tcPr>
          <w:p w:rsidR="00CF0FB3" w:rsidRDefault="00CF0FB3" w:rsidP="00CF0FB3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 xml:space="preserve">Anzahl </w:t>
            </w:r>
            <w:r>
              <w:rPr>
                <w:lang w:val="de-DE"/>
              </w:rPr>
              <w:t>der Register(oder Bits) die gelesen/geschrieben werden</w:t>
            </w:r>
          </w:p>
        </w:tc>
      </w:tr>
      <w:tr w:rsidR="00CF0FB3" w:rsidRPr="00CF0FB3" w:rsidTr="00D07841">
        <w:trPr>
          <w:cnfStyle w:val="000000100000"/>
        </w:trPr>
        <w:tc>
          <w:tcPr>
            <w:cnfStyle w:val="001000000000"/>
            <w:tcW w:w="1594" w:type="dxa"/>
          </w:tcPr>
          <w:p w:rsidR="00CF0FB3" w:rsidRPr="00605968" w:rsidRDefault="00CF0FB3" w:rsidP="00D07841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Action Interval</w:t>
            </w:r>
          </w:p>
        </w:tc>
        <w:tc>
          <w:tcPr>
            <w:tcW w:w="6735" w:type="dxa"/>
          </w:tcPr>
          <w:p w:rsidR="00CF0FB3" w:rsidRDefault="00CF0FB3" w:rsidP="00D07841">
            <w:pPr>
              <w:pStyle w:val="Absatztext"/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Der Interval mit dem der Befehl gesendet wird (in Millisekunden)</w:t>
            </w:r>
          </w:p>
        </w:tc>
      </w:tr>
      <w:tr w:rsidR="00CF0FB3" w:rsidRPr="00CF0FB3" w:rsidTr="00D07841">
        <w:trPr>
          <w:cnfStyle w:val="000000010000"/>
        </w:trPr>
        <w:tc>
          <w:tcPr>
            <w:cnfStyle w:val="001000000000"/>
            <w:tcW w:w="1594" w:type="dxa"/>
          </w:tcPr>
          <w:p w:rsidR="00CF0FB3" w:rsidRDefault="00CF0FB3" w:rsidP="00D07841">
            <w:pPr>
              <w:pStyle w:val="Absatztext"/>
              <w:ind w:left="0"/>
              <w:rPr>
                <w:lang w:val="de-DE"/>
              </w:rPr>
            </w:pPr>
            <w:r>
              <w:rPr>
                <w:lang w:val="de-DE"/>
              </w:rPr>
              <w:t>Device Value</w:t>
            </w:r>
          </w:p>
        </w:tc>
        <w:tc>
          <w:tcPr>
            <w:tcW w:w="6735" w:type="dxa"/>
          </w:tcPr>
          <w:p w:rsidR="00CF0FB3" w:rsidRDefault="00CF0FB3" w:rsidP="00D07841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>Der Variablenname im RevPi Prozessabbild in dem das erste Word(oder Bit) des Modbusbefehls gelesen bzw. geschrieben wird.</w:t>
            </w:r>
          </w:p>
          <w:p w:rsidR="00CF0FB3" w:rsidRDefault="00CF0FB3" w:rsidP="00D07841">
            <w:pPr>
              <w:pStyle w:val="Absatztext"/>
              <w:ind w:left="0"/>
              <w:cnfStyle w:val="000000010000"/>
              <w:rPr>
                <w:lang w:val="de-DE"/>
              </w:rPr>
            </w:pPr>
            <w:r>
              <w:rPr>
                <w:lang w:val="de-DE"/>
              </w:rPr>
              <w:t>Es muss geprüft werden das es zwischen den Befehlen keine Überschneidungen im Prozessabbild gibtgibt.</w:t>
            </w:r>
          </w:p>
        </w:tc>
      </w:tr>
    </w:tbl>
    <w:p w:rsidR="00D47D89" w:rsidRDefault="00D47D89" w:rsidP="00A373BC">
      <w:pPr>
        <w:pStyle w:val="Absatztext"/>
        <w:rPr>
          <w:lang w:val="de-DE"/>
        </w:rPr>
      </w:pPr>
    </w:p>
    <w:p w:rsidR="00D47D89" w:rsidRPr="00A373BC" w:rsidRDefault="00D47D89" w:rsidP="00D47D89">
      <w:pPr>
        <w:pStyle w:val="berschrift1"/>
        <w:numPr>
          <w:ilvl w:val="0"/>
          <w:numId w:val="0"/>
        </w:numPr>
        <w:rPr>
          <w:lang w:val="de-DE"/>
        </w:rPr>
      </w:pPr>
    </w:p>
    <w:sectPr w:rsidR="00D47D89" w:rsidRPr="00A373BC" w:rsidSect="001E42F4">
      <w:headerReference w:type="even" r:id="rId25"/>
      <w:footerReference w:type="even" r:id="rId26"/>
      <w:footerReference w:type="default" r:id="rId27"/>
      <w:type w:val="continuous"/>
      <w:pgSz w:w="11906" w:h="16838"/>
      <w:pgMar w:top="2091" w:right="1417" w:bottom="1961" w:left="1134" w:header="851" w:footer="850" w:gutter="0"/>
      <w:cols w:space="720"/>
      <w:titlePg/>
      <w:docGrid w:linePitch="360" w:charSpace="-819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526" w:rsidRDefault="00AC4526" w:rsidP="00045385">
      <w:r>
        <w:separator/>
      </w:r>
    </w:p>
  </w:endnote>
  <w:endnote w:type="continuationSeparator" w:id="0">
    <w:p w:rsidR="00AC4526" w:rsidRDefault="00AC4526" w:rsidP="00045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KunbusSeitenzahl"/>
      <w:tblpPr w:leftFromText="141" w:rightFromText="141" w:vertAnchor="text" w:tblpY="1"/>
      <w:tblW w:w="964" w:type="dxa"/>
      <w:tblLook w:val="04A0"/>
    </w:tblPr>
    <w:tblGrid>
      <w:gridCol w:w="964"/>
    </w:tblGrid>
    <w:tr w:rsidR="00B8133D" w:rsidRPr="00B8133D" w:rsidTr="00015362">
      <w:trPr>
        <w:trHeight w:hRule="exact" w:val="454"/>
      </w:trPr>
      <w:tc>
        <w:tcPr>
          <w:tcW w:w="964" w:type="dxa"/>
        </w:tcPr>
        <w:p w:rsidR="004E25F5" w:rsidRPr="00B8133D" w:rsidRDefault="00EE2786" w:rsidP="00B8133D">
          <w:pPr>
            <w:rPr>
              <w:rStyle w:val="Seitenzahl"/>
            </w:rPr>
          </w:pPr>
          <w:r w:rsidRPr="00B8133D">
            <w:rPr>
              <w:rStyle w:val="Seitenzahl"/>
            </w:rPr>
            <w:fldChar w:fldCharType="begin"/>
          </w:r>
          <w:r w:rsidR="004E25F5" w:rsidRPr="00B8133D">
            <w:rPr>
              <w:rStyle w:val="Seitenzahl"/>
            </w:rPr>
            <w:instrText xml:space="preserve"> PAGE   \* MERGEFORMAT </w:instrText>
          </w:r>
          <w:r w:rsidRPr="00B8133D">
            <w:rPr>
              <w:rStyle w:val="Seitenzahl"/>
            </w:rPr>
            <w:fldChar w:fldCharType="separate"/>
          </w:r>
          <w:r w:rsidR="001F3F80">
            <w:rPr>
              <w:rStyle w:val="Seitenzahl"/>
            </w:rPr>
            <w:t>2</w:t>
          </w:r>
          <w:r w:rsidRPr="00B8133D">
            <w:rPr>
              <w:rStyle w:val="Seitenzahl"/>
            </w:rPr>
            <w:fldChar w:fldCharType="end"/>
          </w:r>
        </w:p>
      </w:tc>
    </w:tr>
  </w:tbl>
  <w:p w:rsidR="006676D4" w:rsidRPr="00B8133D" w:rsidRDefault="00B8133D" w:rsidP="00B8133D">
    <w:pPr>
      <w:pStyle w:val="Fuzeile"/>
    </w:pPr>
    <w:r>
      <w:rPr>
        <w:lang w:val="en-US"/>
      </w:rPr>
      <w:tab/>
    </w:r>
    <w:r w:rsidR="00F53196">
      <w:rPr>
        <w:lang w:val="en-US"/>
      </w:rPr>
      <w:tab/>
    </w:r>
    <w:r w:rsidRPr="00B8133D">
      <w:rPr>
        <w:lang w:val="en-US"/>
      </w:rPr>
      <w:t>KUNBUS GmbH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KunbusSeitenzahl"/>
      <w:tblpPr w:leftFromText="141" w:rightFromText="141" w:vertAnchor="text" w:tblpXSpec="right" w:tblpY="1"/>
      <w:tblW w:w="964" w:type="dxa"/>
      <w:tblLook w:val="04A0"/>
    </w:tblPr>
    <w:tblGrid>
      <w:gridCol w:w="964"/>
    </w:tblGrid>
    <w:tr w:rsidR="001E42F4" w:rsidRPr="005F697A" w:rsidTr="00DB0616">
      <w:trPr>
        <w:trHeight w:hRule="exact" w:val="454"/>
      </w:trPr>
      <w:tc>
        <w:tcPr>
          <w:tcW w:w="964" w:type="dxa"/>
        </w:tcPr>
        <w:p w:rsidR="001E42F4" w:rsidRPr="005F697A" w:rsidRDefault="00EE2786" w:rsidP="00DB0616">
          <w:pPr>
            <w:rPr>
              <w:rStyle w:val="Seitenzahl"/>
            </w:rPr>
          </w:pPr>
          <w:r w:rsidRPr="005F697A">
            <w:rPr>
              <w:rStyle w:val="Seitenzahl"/>
            </w:rPr>
            <w:fldChar w:fldCharType="begin"/>
          </w:r>
          <w:r w:rsidR="001E42F4" w:rsidRPr="005F697A">
            <w:rPr>
              <w:rStyle w:val="Seitenzahl"/>
            </w:rPr>
            <w:instrText xml:space="preserve"> PAGE   \* MERGEFORMAT </w:instrText>
          </w:r>
          <w:r w:rsidRPr="005F697A">
            <w:rPr>
              <w:rStyle w:val="Seitenzahl"/>
            </w:rPr>
            <w:fldChar w:fldCharType="separate"/>
          </w:r>
          <w:r w:rsidR="00CF0FB3">
            <w:rPr>
              <w:rStyle w:val="Seitenzahl"/>
            </w:rPr>
            <w:t>5</w:t>
          </w:r>
          <w:r w:rsidRPr="005F697A">
            <w:rPr>
              <w:rStyle w:val="Seitenzahl"/>
            </w:rPr>
            <w:fldChar w:fldCharType="end"/>
          </w:r>
        </w:p>
      </w:tc>
    </w:tr>
  </w:tbl>
  <w:p w:rsidR="001E42F4" w:rsidRPr="00017683" w:rsidRDefault="00EE2786" w:rsidP="00017683">
    <w:pPr>
      <w:pStyle w:val="Fuzeile"/>
    </w:pPr>
    <w:fldSimple w:instr=" STYLEREF  &quot;Überschrift 1&quot;  \* MERGEFORMAT ">
      <w:r w:rsidR="00CF0FB3">
        <w:rPr>
          <w:noProof/>
        </w:rPr>
        <w:t>Modbus Befehle konfigurieren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83" w:rsidRDefault="00017683" w:rsidP="00017683">
    <w:pPr>
      <w:pStyle w:val="Fuzeile"/>
    </w:pPr>
    <w:r>
      <w:t>3</w:t>
    </w:r>
    <w:r>
      <w:cr/>
    </w:r>
  </w:p>
  <w:p w:rsidR="00017683" w:rsidRDefault="00017683" w:rsidP="00017683">
    <w:pPr>
      <w:pStyle w:val="Fuzeile"/>
    </w:pPr>
    <w:r>
      <w:t>KUNBUS GmbH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8D" w:rsidRDefault="00715B8D" w:rsidP="00715B8D">
    <w:pPr>
      <w:pStyle w:val="FuzeileersteSeite"/>
    </w:pPr>
    <w:r>
      <w:t xml:space="preserve">Eigentum der </w:t>
    </w:r>
    <w:sdt>
      <w:sdtPr>
        <w:alias w:val="Firma"/>
        <w:id w:val="3539454"/>
        <w:placeholder>
          <w:docPart w:val="18857C160DE745D0A9F3F15791E76D4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KUNBUS GmbH</w:t>
        </w:r>
      </w:sdtContent>
    </w:sdt>
  </w:p>
  <w:p w:rsidR="00715B8D" w:rsidRDefault="00EE2786" w:rsidP="00715B8D">
    <w:pPr>
      <w:pStyle w:val="FuzeileersteSeite"/>
    </w:pPr>
    <w:sdt>
      <w:sdtPr>
        <w:alias w:val="Firmenadresse"/>
        <w:id w:val="3539455"/>
        <w:placeholder>
          <w:docPart w:val="9ADB7856F7344411880C248F7E53F576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roofErr w:type="spellStart"/>
        <w:r w:rsidR="00715B8D" w:rsidRPr="00BF1788">
          <w:t>Heerweg</w:t>
        </w:r>
        <w:proofErr w:type="spellEnd"/>
        <w:r w:rsidR="00715B8D" w:rsidRPr="00BF1788">
          <w:t xml:space="preserve"> 15</w:t>
        </w:r>
        <w:r w:rsidR="00715B8D">
          <w:t>c</w:t>
        </w:r>
        <w:r w:rsidR="00715B8D" w:rsidRPr="00BF1788">
          <w:t>, 73770 Denkendorf</w:t>
        </w:r>
      </w:sdtContent>
    </w:sdt>
  </w:p>
  <w:p w:rsidR="00715B8D" w:rsidRDefault="00EE2786" w:rsidP="00715B8D">
    <w:pPr>
      <w:pStyle w:val="FuzeileersteSeite"/>
    </w:pPr>
    <w:sdt>
      <w:sdtPr>
        <w:alias w:val="Firmen-E-Mail-Adresse"/>
        <w:id w:val="3539456"/>
        <w:placeholder>
          <w:docPart w:val="19F9B482BF0B465CB528C5DDA263DEF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715B8D">
          <w:t>info@kunbus.de</w:t>
        </w:r>
      </w:sdtContent>
    </w:sdt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8D" w:rsidRDefault="00EE2786" w:rsidP="00715B8D">
    <w:pPr>
      <w:pStyle w:val="FuzeileersteSeite"/>
    </w:pPr>
    <w:fldSimple w:instr=" DOCPROPERTY  Category  \* MERGEFORMAT ">
      <w:r w:rsidR="007A51FA" w:rsidRPr="007A51FA">
        <w:rPr>
          <w:lang w:val="en-US"/>
        </w:rPr>
        <w:t>Specification</w:t>
      </w:r>
    </w:fldSimple>
  </w:p>
  <w:p w:rsidR="00017683" w:rsidRPr="00715B8D" w:rsidRDefault="00017683" w:rsidP="00715B8D">
    <w:pPr>
      <w:pStyle w:val="FuzeileersteSeite"/>
    </w:pPr>
    <w:r w:rsidRPr="00715B8D">
      <w:t>KUNBUS GmbH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KunbusSeitenzahl"/>
      <w:tblpPr w:leftFromText="141" w:rightFromText="141" w:vertAnchor="text" w:tblpXSpec="right" w:tblpY="1"/>
      <w:tblW w:w="964" w:type="dxa"/>
      <w:tblLook w:val="04A0"/>
    </w:tblPr>
    <w:tblGrid>
      <w:gridCol w:w="964"/>
    </w:tblGrid>
    <w:tr w:rsidR="00017683" w:rsidRPr="005F697A" w:rsidTr="00DB0616">
      <w:trPr>
        <w:trHeight w:hRule="exact" w:val="454"/>
      </w:trPr>
      <w:tc>
        <w:tcPr>
          <w:tcW w:w="964" w:type="dxa"/>
        </w:tcPr>
        <w:p w:rsidR="00017683" w:rsidRPr="005F697A" w:rsidRDefault="00EE2786" w:rsidP="00DB0616">
          <w:pPr>
            <w:rPr>
              <w:rStyle w:val="Seitenzahl"/>
            </w:rPr>
          </w:pPr>
          <w:r w:rsidRPr="005F697A">
            <w:rPr>
              <w:rStyle w:val="Seitenzahl"/>
            </w:rPr>
            <w:fldChar w:fldCharType="begin"/>
          </w:r>
          <w:r w:rsidR="00017683" w:rsidRPr="005F697A">
            <w:rPr>
              <w:rStyle w:val="Seitenzahl"/>
            </w:rPr>
            <w:instrText xml:space="preserve"> PAGE   \* MERGEFORMAT </w:instrText>
          </w:r>
          <w:r w:rsidRPr="005F697A">
            <w:rPr>
              <w:rStyle w:val="Seitenzahl"/>
            </w:rPr>
            <w:fldChar w:fldCharType="separate"/>
          </w:r>
          <w:r w:rsidR="00715B8D">
            <w:rPr>
              <w:rStyle w:val="Seitenzahl"/>
            </w:rPr>
            <w:t>2</w:t>
          </w:r>
          <w:r w:rsidRPr="005F697A">
            <w:rPr>
              <w:rStyle w:val="Seitenzahl"/>
            </w:rPr>
            <w:fldChar w:fldCharType="end"/>
          </w:r>
        </w:p>
      </w:tc>
    </w:tr>
  </w:tbl>
  <w:p w:rsidR="00017683" w:rsidRPr="00017683" w:rsidRDefault="00017683" w:rsidP="00017683">
    <w:pPr>
      <w:pStyle w:val="Fuzeile"/>
    </w:pPr>
    <w:r w:rsidRPr="004E25F5">
      <w:rPr>
        <w:rStyle w:val="Seitenzahl"/>
        <w:lang w:val="en-US"/>
      </w:rPr>
      <w:t>K</w:t>
    </w:r>
    <w:r w:rsidRPr="004E25F5">
      <w:rPr>
        <w:lang w:val="en-US"/>
      </w:rPr>
      <w:t>UNBUS GmbH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83" w:rsidRPr="00EB12FB" w:rsidRDefault="00017683" w:rsidP="00EB12FB">
    <w:pPr>
      <w:pStyle w:val="FuzeileersteSeite"/>
    </w:pPr>
    <w:r w:rsidRPr="00EB12FB">
      <w:t>Eigentum der KUNBUS GmbH</w:t>
    </w:r>
  </w:p>
  <w:p w:rsidR="00017683" w:rsidRPr="00EB12FB" w:rsidRDefault="00017683" w:rsidP="00EB12FB">
    <w:pPr>
      <w:pStyle w:val="FuzeileersteSeite"/>
    </w:pPr>
    <w:proofErr w:type="spellStart"/>
    <w:r w:rsidRPr="00EB12FB">
      <w:t>Heerweg</w:t>
    </w:r>
    <w:proofErr w:type="spellEnd"/>
    <w:r w:rsidRPr="00EB12FB">
      <w:t xml:space="preserve"> 15c, 73770 Denkendorf</w:t>
    </w:r>
  </w:p>
  <w:p w:rsidR="00017683" w:rsidRPr="00017683" w:rsidRDefault="00017683" w:rsidP="00017683">
    <w:pPr>
      <w:pStyle w:val="FuzeileersteSeite"/>
    </w:pPr>
    <w:r w:rsidRPr="00EB12FB">
      <w:rPr>
        <w:lang w:val="en-US"/>
      </w:rPr>
      <w:t>info@kunbus.de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KunbusSeitenzahl"/>
      <w:tblpPr w:leftFromText="141" w:rightFromText="141" w:vertAnchor="text" w:tblpY="1"/>
      <w:tblW w:w="964" w:type="dxa"/>
      <w:tblLook w:val="04A0"/>
    </w:tblPr>
    <w:tblGrid>
      <w:gridCol w:w="964"/>
    </w:tblGrid>
    <w:tr w:rsidR="00715B8D" w:rsidRPr="00B8133D" w:rsidTr="00015362">
      <w:trPr>
        <w:trHeight w:hRule="exact" w:val="454"/>
      </w:trPr>
      <w:tc>
        <w:tcPr>
          <w:tcW w:w="964" w:type="dxa"/>
        </w:tcPr>
        <w:p w:rsidR="00715B8D" w:rsidRPr="00B8133D" w:rsidRDefault="00EE2786" w:rsidP="00B8133D">
          <w:pPr>
            <w:rPr>
              <w:rStyle w:val="Seitenzahl"/>
            </w:rPr>
          </w:pPr>
          <w:r w:rsidRPr="00B8133D">
            <w:rPr>
              <w:rStyle w:val="Seitenzahl"/>
            </w:rPr>
            <w:fldChar w:fldCharType="begin"/>
          </w:r>
          <w:r w:rsidR="00715B8D" w:rsidRPr="00B8133D">
            <w:rPr>
              <w:rStyle w:val="Seitenzahl"/>
            </w:rPr>
            <w:instrText xml:space="preserve"> PAGE   \* MERGEFORMAT </w:instrText>
          </w:r>
          <w:r w:rsidRPr="00B8133D">
            <w:rPr>
              <w:rStyle w:val="Seitenzahl"/>
            </w:rPr>
            <w:fldChar w:fldCharType="separate"/>
          </w:r>
          <w:r w:rsidR="00D72278">
            <w:rPr>
              <w:rStyle w:val="Seitenzahl"/>
            </w:rPr>
            <w:t>2</w:t>
          </w:r>
          <w:r w:rsidRPr="00B8133D">
            <w:rPr>
              <w:rStyle w:val="Seitenzahl"/>
            </w:rPr>
            <w:fldChar w:fldCharType="end"/>
          </w:r>
        </w:p>
      </w:tc>
    </w:tr>
  </w:tbl>
  <w:p w:rsidR="00715B8D" w:rsidRPr="00B8133D" w:rsidRDefault="00715B8D" w:rsidP="00B8133D">
    <w:pPr>
      <w:pStyle w:val="Fuzeile"/>
    </w:pPr>
    <w:r>
      <w:rPr>
        <w:lang w:val="en-US"/>
      </w:rPr>
      <w:tab/>
    </w:r>
    <w:r>
      <w:rPr>
        <w:lang w:val="en-US"/>
      </w:rPr>
      <w:tab/>
    </w:r>
    <w:r w:rsidRPr="00B8133D">
      <w:rPr>
        <w:lang w:val="en-US"/>
      </w:rPr>
      <w:t>KUNBUS GmbH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KunbusSeitenzahl"/>
      <w:tblpPr w:leftFromText="141" w:rightFromText="141" w:vertAnchor="text" w:tblpXSpec="right" w:tblpY="1"/>
      <w:tblW w:w="964" w:type="dxa"/>
      <w:tblLook w:val="04A0"/>
    </w:tblPr>
    <w:tblGrid>
      <w:gridCol w:w="964"/>
    </w:tblGrid>
    <w:tr w:rsidR="00715B8D" w:rsidRPr="005F697A" w:rsidTr="00DB0616">
      <w:trPr>
        <w:trHeight w:hRule="exact" w:val="454"/>
      </w:trPr>
      <w:tc>
        <w:tcPr>
          <w:tcW w:w="964" w:type="dxa"/>
        </w:tcPr>
        <w:p w:rsidR="00715B8D" w:rsidRPr="005F697A" w:rsidRDefault="00EE2786" w:rsidP="00DB0616">
          <w:pPr>
            <w:rPr>
              <w:rStyle w:val="Seitenzahl"/>
            </w:rPr>
          </w:pPr>
          <w:r w:rsidRPr="005F697A">
            <w:rPr>
              <w:rStyle w:val="Seitenzahl"/>
            </w:rPr>
            <w:fldChar w:fldCharType="begin"/>
          </w:r>
          <w:r w:rsidR="00715B8D" w:rsidRPr="005F697A">
            <w:rPr>
              <w:rStyle w:val="Seitenzahl"/>
            </w:rPr>
            <w:instrText xml:space="preserve"> PAGE   \* MERGEFORMAT </w:instrText>
          </w:r>
          <w:r w:rsidRPr="005F697A">
            <w:rPr>
              <w:rStyle w:val="Seitenzahl"/>
            </w:rPr>
            <w:fldChar w:fldCharType="separate"/>
          </w:r>
          <w:r w:rsidR="00D72278">
            <w:rPr>
              <w:rStyle w:val="Seitenzahl"/>
            </w:rPr>
            <w:t>3</w:t>
          </w:r>
          <w:r w:rsidRPr="005F697A">
            <w:rPr>
              <w:rStyle w:val="Seitenzahl"/>
            </w:rPr>
            <w:fldChar w:fldCharType="end"/>
          </w:r>
        </w:p>
      </w:tc>
    </w:tr>
  </w:tbl>
  <w:p w:rsidR="00715B8D" w:rsidRPr="00017683" w:rsidRDefault="00715B8D" w:rsidP="00017683">
    <w:pPr>
      <w:pStyle w:val="Fuzeile"/>
    </w:pPr>
    <w:r w:rsidRPr="004E25F5">
      <w:rPr>
        <w:rStyle w:val="Seitenzahl"/>
        <w:lang w:val="en-US"/>
      </w:rPr>
      <w:t>K</w:t>
    </w:r>
    <w:r w:rsidRPr="004E25F5">
      <w:rPr>
        <w:lang w:val="en-US"/>
      </w:rPr>
      <w:t>UNBUS GmbH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KunbusSeitenzahl"/>
      <w:tblpPr w:leftFromText="141" w:rightFromText="141" w:vertAnchor="text" w:tblpY="1"/>
      <w:tblW w:w="964" w:type="dxa"/>
      <w:tblLook w:val="04A0"/>
    </w:tblPr>
    <w:tblGrid>
      <w:gridCol w:w="964"/>
    </w:tblGrid>
    <w:tr w:rsidR="001E42F4" w:rsidRPr="00B8133D" w:rsidTr="00015362">
      <w:trPr>
        <w:trHeight w:hRule="exact" w:val="454"/>
      </w:trPr>
      <w:tc>
        <w:tcPr>
          <w:tcW w:w="964" w:type="dxa"/>
        </w:tcPr>
        <w:p w:rsidR="001E42F4" w:rsidRPr="00B8133D" w:rsidRDefault="00EE2786" w:rsidP="00B8133D">
          <w:pPr>
            <w:rPr>
              <w:rStyle w:val="Seitenzahl"/>
            </w:rPr>
          </w:pPr>
          <w:r w:rsidRPr="00B8133D">
            <w:rPr>
              <w:rStyle w:val="Seitenzahl"/>
            </w:rPr>
            <w:fldChar w:fldCharType="begin"/>
          </w:r>
          <w:r w:rsidR="001E42F4" w:rsidRPr="00B8133D">
            <w:rPr>
              <w:rStyle w:val="Seitenzahl"/>
            </w:rPr>
            <w:instrText xml:space="preserve"> PAGE   \* MERGEFORMAT </w:instrText>
          </w:r>
          <w:r w:rsidRPr="00B8133D">
            <w:rPr>
              <w:rStyle w:val="Seitenzahl"/>
            </w:rPr>
            <w:fldChar w:fldCharType="separate"/>
          </w:r>
          <w:r w:rsidR="00CF0FB3">
            <w:rPr>
              <w:rStyle w:val="Seitenzahl"/>
            </w:rPr>
            <w:t>4</w:t>
          </w:r>
          <w:r w:rsidRPr="00B8133D">
            <w:rPr>
              <w:rStyle w:val="Seitenzahl"/>
            </w:rPr>
            <w:fldChar w:fldCharType="end"/>
          </w:r>
        </w:p>
      </w:tc>
    </w:tr>
  </w:tbl>
  <w:p w:rsidR="001E42F4" w:rsidRPr="00B8133D" w:rsidRDefault="001E42F4" w:rsidP="00B8133D">
    <w:pPr>
      <w:pStyle w:val="Fuzeile"/>
    </w:pPr>
    <w:r>
      <w:rPr>
        <w:lang w:val="en-US"/>
      </w:rPr>
      <w:tab/>
    </w:r>
    <w:r>
      <w:rPr>
        <w:lang w:val="en-US"/>
      </w:rPr>
      <w:tab/>
    </w:r>
    <w:fldSimple w:instr=" STYLEREF  &quot;Überschrift 1&quot;  \* MERGEFORMAT ">
      <w:r w:rsidR="00CF0FB3">
        <w:rPr>
          <w:noProof/>
        </w:rPr>
        <w:t>Pictory (PiConfigurator)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526" w:rsidRDefault="00AC4526" w:rsidP="00045385">
      <w:r>
        <w:separator/>
      </w:r>
    </w:p>
  </w:footnote>
  <w:footnote w:type="continuationSeparator" w:id="0">
    <w:p w:rsidR="00AC4526" w:rsidRDefault="00AC4526" w:rsidP="000453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AD" w:rsidRPr="00FA6874" w:rsidRDefault="00A752EB" w:rsidP="00FA6874">
    <w:pPr>
      <w:pStyle w:val="Kopfzeile"/>
    </w:pPr>
    <w:r w:rsidRPr="00FA6874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1809750" cy="499731"/>
          <wp:effectExtent l="19050" t="0" r="0" b="0"/>
          <wp:wrapNone/>
          <wp:docPr id="1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6874">
      <w:tab/>
    </w:r>
    <w:fldSimple w:instr=" DOCPROPERTY  Title  \* MERGEFORMAT ">
      <w:r w:rsidR="007A51FA">
        <w:rPr>
          <w:lang w:val="en-US"/>
        </w:rPr>
        <w:t>Feature List</w:t>
      </w:r>
    </w:fldSimple>
    <w:r w:rsidR="00AC7667" w:rsidRPr="00017683">
      <w:rPr>
        <w:lang w:val="en-US"/>
      </w:rPr>
      <w:t>: “</w:t>
    </w:r>
    <w:proofErr w:type="spellStart"/>
    <w:r w:rsidR="00EE2786" w:rsidRPr="00EE2786">
      <w:rPr>
        <w:lang w:val="en-US"/>
      </w:rPr>
      <w:fldChar w:fldCharType="begin"/>
    </w:r>
    <w:r w:rsidR="003E765E" w:rsidRPr="00017683">
      <w:rPr>
        <w:lang w:val="en-US"/>
      </w:rPr>
      <w:instrText xml:space="preserve"> DOCPROPERTY  Subject  \* MERGEFORMAT </w:instrText>
    </w:r>
    <w:r w:rsidR="00EE2786" w:rsidRPr="00EE2786">
      <w:rPr>
        <w:lang w:val="en-US"/>
      </w:rPr>
      <w:fldChar w:fldCharType="separate"/>
    </w:r>
    <w:r w:rsidR="007A51FA">
      <w:rPr>
        <w:lang w:val="en-US"/>
      </w:rPr>
      <w:t>Thema</w:t>
    </w:r>
    <w:proofErr w:type="spellEnd"/>
    <w:r w:rsidR="007A51FA">
      <w:rPr>
        <w:lang w:val="en-US"/>
      </w:rPr>
      <w:t>/</w:t>
    </w:r>
    <w:proofErr w:type="spellStart"/>
    <w:r w:rsidR="007A51FA">
      <w:rPr>
        <w:lang w:val="en-US"/>
      </w:rPr>
      <w:t>Betreff</w:t>
    </w:r>
    <w:proofErr w:type="spellEnd"/>
    <w:r w:rsidR="00EE2786" w:rsidRPr="00017683">
      <w:fldChar w:fldCharType="end"/>
    </w:r>
    <w:r w:rsidR="00AC7667" w:rsidRPr="00017683">
      <w:rPr>
        <w:lang w:val="en-US"/>
      </w:rPr>
      <w:t>”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AD" w:rsidRPr="003E765E" w:rsidRDefault="00A752EB" w:rsidP="00017683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line">
            <wp:align>top</wp:align>
          </wp:positionV>
          <wp:extent cx="1809750" cy="499730"/>
          <wp:effectExtent l="19050" t="0" r="0" b="0"/>
          <wp:wrapNone/>
          <wp:docPr id="2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DOCPROPERTY  Title  \* MERGEFORMAT ">
      <w:r w:rsidR="007A51FA">
        <w:t>Feature List</w:t>
      </w:r>
    </w:fldSimple>
    <w:r w:rsidR="00AC7667" w:rsidRPr="003E765E">
      <w:t>: “</w:t>
    </w:r>
    <w:fldSimple w:instr=" DOCPROPERTY  Subject  \* MERGEFORMAT ">
      <w:r w:rsidR="007A51FA">
        <w:t>Thema/Betreff</w:t>
      </w:r>
    </w:fldSimple>
    <w:r w:rsidR="00AC7667" w:rsidRPr="003E765E">
      <w:t>”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AAD" w:rsidRPr="004B7346" w:rsidRDefault="00EE2786" w:rsidP="004B7346">
    <w:pPr>
      <w:pStyle w:val="Titel"/>
    </w:pPr>
    <w:sdt>
      <w:sdtPr>
        <w:alias w:val="Titel"/>
        <w:id w:val="3981119"/>
        <w:placeholder>
          <w:docPart w:val="25E7BA14B9504CE4932FBDFB817D40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A619C" w:rsidRPr="007A619C">
          <w:t>Konfiguration</w:t>
        </w:r>
      </w:sdtContent>
    </w:sdt>
    <w:r w:rsidR="004B7346" w:rsidRPr="004B7346">
      <w:t xml:space="preserve">: </w:t>
    </w:r>
    <w:sdt>
      <w:sdtPr>
        <w:alias w:val="Betreff"/>
        <w:id w:val="3981120"/>
        <w:placeholder>
          <w:docPart w:val="F66C73A410614B4482B17DF7AA3844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50B54">
          <w:t>piModbusMaster</w:t>
        </w:r>
        <w:r w:rsidR="003C7892" w:rsidRPr="007629FE">
          <w:t>T</w:t>
        </w:r>
        <w:r w:rsidR="00D50B54">
          <w:t>CP(project name) &amp; piModbusMaster</w:t>
        </w:r>
        <w:r w:rsidR="003C7892" w:rsidRPr="007629FE">
          <w:t>RTU(project name)</w:t>
        </w:r>
      </w:sdtContent>
    </w:sdt>
    <w:r w:rsidR="00327A21" w:rsidRPr="00327A21">
      <w:rPr>
        <w:lang w:val="de-DE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align>right</wp:align>
          </wp:positionH>
          <wp:positionV relativeFrom="line">
            <wp:align>top</wp:align>
          </wp:positionV>
          <wp:extent cx="1809750" cy="499731"/>
          <wp:effectExtent l="19050" t="0" r="0" b="0"/>
          <wp:wrapNone/>
          <wp:docPr id="5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80" w:rsidRPr="00715B8D" w:rsidRDefault="00715B8D" w:rsidP="00715B8D">
    <w:pPr>
      <w:pStyle w:val="CouversheetTitel"/>
    </w:pPr>
    <w:r>
      <w:t>Overview</w:t>
    </w:r>
    <w:r w:rsidRPr="00160A2A">
      <w:t xml:space="preserve">: </w:t>
    </w:r>
    <w:fldSimple w:instr=" DOCPROPERTY  Category  \* MERGEFORMAT ">
      <w:r w:rsidR="007A51FA">
        <w:t>Specification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83" w:rsidRPr="003E765E" w:rsidRDefault="00017683" w:rsidP="00017683">
    <w:pPr>
      <w:pStyle w:val="Kopfzeile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align>right</wp:align>
          </wp:positionH>
          <wp:positionV relativeFrom="line">
            <wp:align>top</wp:align>
          </wp:positionV>
          <wp:extent cx="1809750" cy="499730"/>
          <wp:effectExtent l="19050" t="0" r="0" b="0"/>
          <wp:wrapNone/>
          <wp:docPr id="4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DOCPROPERTY  Title  \* MERGEFORMAT ">
      <w:r w:rsidR="007A51FA">
        <w:t>Feature List</w:t>
      </w:r>
    </w:fldSimple>
    <w:r w:rsidRPr="003E765E">
      <w:t>: “</w:t>
    </w:r>
    <w:fldSimple w:instr=" DOCPROPERTY  Subject  \* MERGEFORMAT ">
      <w:r w:rsidR="007A51FA">
        <w:t>Thema/Betreff</w:t>
      </w:r>
    </w:fldSimple>
    <w:r w:rsidRPr="003E765E">
      <w:t>”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65E" w:rsidRPr="004B7346" w:rsidRDefault="00EB12FB" w:rsidP="00EB12FB">
    <w:pPr>
      <w:pStyle w:val="CouversheetKopfzeile"/>
    </w:pPr>
    <w:r>
      <w:t>Overview: Specification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8D" w:rsidRPr="00FA6874" w:rsidRDefault="00715B8D" w:rsidP="00FA6874">
    <w:pPr>
      <w:pStyle w:val="Kopfzeile"/>
    </w:pPr>
    <w:r w:rsidRPr="00FA6874"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1809750" cy="499731"/>
          <wp:effectExtent l="19050" t="0" r="0" b="0"/>
          <wp:wrapNone/>
          <wp:docPr id="7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fldSimple w:instr=" DOCPROPERTY  Title  \* MERGEFORMAT ">
      <w:r w:rsidR="007A51FA">
        <w:rPr>
          <w:lang w:val="en-US"/>
        </w:rPr>
        <w:t>Feature List</w:t>
      </w:r>
    </w:fldSimple>
    <w:r w:rsidRPr="00017683">
      <w:rPr>
        <w:lang w:val="en-US"/>
      </w:rPr>
      <w:t>: “</w:t>
    </w:r>
    <w:proofErr w:type="spellStart"/>
    <w:r w:rsidR="00EE2786" w:rsidRPr="00EE2786">
      <w:rPr>
        <w:lang w:val="en-US"/>
      </w:rPr>
      <w:fldChar w:fldCharType="begin"/>
    </w:r>
    <w:r w:rsidRPr="00017683">
      <w:rPr>
        <w:lang w:val="en-US"/>
      </w:rPr>
      <w:instrText xml:space="preserve"> DOCPROPERTY  Subject  \* MERGEFORMAT </w:instrText>
    </w:r>
    <w:r w:rsidR="00EE2786" w:rsidRPr="00EE2786">
      <w:rPr>
        <w:lang w:val="en-US"/>
      </w:rPr>
      <w:fldChar w:fldCharType="separate"/>
    </w:r>
    <w:r w:rsidR="007A51FA">
      <w:rPr>
        <w:lang w:val="en-US"/>
      </w:rPr>
      <w:t>Thema</w:t>
    </w:r>
    <w:proofErr w:type="spellEnd"/>
    <w:r w:rsidR="007A51FA">
      <w:rPr>
        <w:lang w:val="en-US"/>
      </w:rPr>
      <w:t>/</w:t>
    </w:r>
    <w:proofErr w:type="spellStart"/>
    <w:r w:rsidR="007A51FA">
      <w:rPr>
        <w:lang w:val="en-US"/>
      </w:rPr>
      <w:t>Betreff</w:t>
    </w:r>
    <w:proofErr w:type="spellEnd"/>
    <w:r w:rsidR="00EE2786" w:rsidRPr="00017683">
      <w:fldChar w:fldCharType="end"/>
    </w:r>
    <w:r w:rsidRPr="00017683">
      <w:rPr>
        <w:lang w:val="en-US"/>
      </w:rPr>
      <w:t>”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8D" w:rsidRPr="003E765E" w:rsidRDefault="00715B8D" w:rsidP="00017683">
    <w:pPr>
      <w:pStyle w:val="Kopfzeile"/>
    </w:pPr>
    <w:r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align>right</wp:align>
          </wp:positionH>
          <wp:positionV relativeFrom="line">
            <wp:align>top</wp:align>
          </wp:positionV>
          <wp:extent cx="1809750" cy="499730"/>
          <wp:effectExtent l="19050" t="0" r="0" b="0"/>
          <wp:wrapNone/>
          <wp:docPr id="8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DOCPROPERTY  Title  \* MERGEFORMAT ">
      <w:r w:rsidR="007A51FA">
        <w:t>Feature List</w:t>
      </w:r>
    </w:fldSimple>
    <w:r w:rsidRPr="003E765E">
      <w:t>: “</w:t>
    </w:r>
    <w:fldSimple w:instr=" DOCPROPERTY  Subject  \* MERGEFORMAT ">
      <w:r w:rsidR="007A51FA">
        <w:t>Thema/Betreff</w:t>
      </w:r>
    </w:fldSimple>
    <w:r w:rsidRPr="003E765E">
      <w:t>”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6A5" w:rsidRPr="00FA6874" w:rsidRDefault="00CD46A5" w:rsidP="00FA6874">
    <w:pPr>
      <w:pStyle w:val="Kopfzeile"/>
    </w:pPr>
    <w:r w:rsidRPr="00FA6874"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1809750" cy="499731"/>
          <wp:effectExtent l="19050" t="0" r="0" b="0"/>
          <wp:wrapNone/>
          <wp:docPr id="9" name="Bild 1" descr="S:\tmp\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tmp\log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fldSimple w:instr=" DOCPROPERTY  Title  \* MERGEFORMAT ">
      <w:r w:rsidR="007A51FA">
        <w:rPr>
          <w:lang w:val="en-US"/>
        </w:rPr>
        <w:t>Feature List</w:t>
      </w:r>
    </w:fldSimple>
    <w:r w:rsidRPr="00017683">
      <w:rPr>
        <w:lang w:val="en-US"/>
      </w:rPr>
      <w:t>: “</w:t>
    </w:r>
    <w:proofErr w:type="spellStart"/>
    <w:r w:rsidR="00EE2786" w:rsidRPr="00EE2786">
      <w:rPr>
        <w:lang w:val="en-US"/>
      </w:rPr>
      <w:fldChar w:fldCharType="begin"/>
    </w:r>
    <w:r w:rsidRPr="00017683">
      <w:rPr>
        <w:lang w:val="en-US"/>
      </w:rPr>
      <w:instrText xml:space="preserve"> DOCPROPERTY  Subject  \* MERGEFORMAT </w:instrText>
    </w:r>
    <w:r w:rsidR="00EE2786" w:rsidRPr="00EE2786">
      <w:rPr>
        <w:lang w:val="en-US"/>
      </w:rPr>
      <w:fldChar w:fldCharType="separate"/>
    </w:r>
    <w:r w:rsidR="007A51FA">
      <w:rPr>
        <w:lang w:val="en-US"/>
      </w:rPr>
      <w:t>Thema</w:t>
    </w:r>
    <w:proofErr w:type="spellEnd"/>
    <w:r w:rsidR="007A51FA">
      <w:rPr>
        <w:lang w:val="en-US"/>
      </w:rPr>
      <w:t>/</w:t>
    </w:r>
    <w:proofErr w:type="spellStart"/>
    <w:r w:rsidR="007A51FA">
      <w:rPr>
        <w:lang w:val="en-US"/>
      </w:rPr>
      <w:t>Betreff</w:t>
    </w:r>
    <w:proofErr w:type="spellEnd"/>
    <w:r w:rsidR="00EE2786" w:rsidRPr="00017683">
      <w:fldChar w:fldCharType="end"/>
    </w:r>
    <w:r w:rsidRPr="00017683">
      <w:rPr>
        <w:lang w:val="en-US"/>
      </w:rPr>
      <w:t>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5832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04B2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AA3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A441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784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02E2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1E7A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02F1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4C6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9A3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907" w:hanging="907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907" w:hanging="907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907" w:hanging="907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907" w:hanging="907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907" w:hanging="907"/>
      </w:pPr>
    </w:lvl>
  </w:abstractNum>
  <w:abstractNum w:abstractNumId="11">
    <w:nsid w:val="00000002"/>
    <w:multiLevelType w:val="multilevel"/>
    <w:tmpl w:val="00000002"/>
    <w:name w:val="Aufzählung 1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227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389"/>
        </w:tabs>
        <w:ind w:left="1389" w:hanging="227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587"/>
        </w:tabs>
        <w:ind w:left="1587" w:hanging="226"/>
      </w:pPr>
      <w:rPr>
        <w:rFonts w:ascii="OpenSymbol" w:hAnsi="OpenSymbol"/>
      </w:rPr>
    </w:lvl>
    <w:lvl w:ilvl="3">
      <w:start w:val="1"/>
      <w:numFmt w:val="bullet"/>
      <w:lvlText w:val="▫"/>
      <w:lvlJc w:val="left"/>
      <w:pPr>
        <w:tabs>
          <w:tab w:val="num" w:pos="1786"/>
        </w:tabs>
        <w:ind w:left="1786" w:hanging="227"/>
      </w:pPr>
      <w:rPr>
        <w:rFonts w:ascii="OpenSymbol" w:hAnsi="OpenSymbol"/>
      </w:rPr>
    </w:lvl>
    <w:lvl w:ilvl="4">
      <w:start w:val="1"/>
      <w:numFmt w:val="bullet"/>
      <w:lvlText w:val="▴"/>
      <w:lvlJc w:val="left"/>
      <w:pPr>
        <w:tabs>
          <w:tab w:val="num" w:pos="1984"/>
        </w:tabs>
        <w:ind w:left="1984" w:hanging="198"/>
      </w:pPr>
      <w:rPr>
        <w:rFonts w:ascii="OpenSymbol" w:hAnsi="OpenSymbol"/>
      </w:rPr>
    </w:lvl>
    <w:lvl w:ilvl="5">
      <w:start w:val="1"/>
      <w:numFmt w:val="bullet"/>
      <w:lvlText w:val="▵"/>
      <w:lvlJc w:val="left"/>
      <w:pPr>
        <w:tabs>
          <w:tab w:val="num" w:pos="2211"/>
        </w:tabs>
        <w:ind w:left="2211" w:hanging="227"/>
      </w:pPr>
      <w:rPr>
        <w:rFonts w:ascii="OpenSymbol" w:hAnsi="OpenSymbol"/>
      </w:rPr>
    </w:lvl>
    <w:lvl w:ilvl="6">
      <w:start w:val="1"/>
      <w:numFmt w:val="bullet"/>
      <w:lvlText w:val=""/>
      <w:lvlJc w:val="left"/>
      <w:pPr>
        <w:tabs>
          <w:tab w:val="num" w:pos="2409"/>
        </w:tabs>
        <w:ind w:left="2409" w:hanging="198"/>
      </w:pPr>
      <w:rPr>
        <w:rFonts w:ascii="Wingdings" w:hAnsi="Wingdings"/>
      </w:rPr>
    </w:lvl>
    <w:lvl w:ilvl="7">
      <w:start w:val="1"/>
      <w:numFmt w:val="bullet"/>
      <w:lvlText w:val=""/>
      <w:lvlJc w:val="left"/>
      <w:pPr>
        <w:tabs>
          <w:tab w:val="num" w:pos="2409"/>
        </w:tabs>
        <w:ind w:left="2409" w:hanging="226"/>
      </w:pPr>
      <w:rPr>
        <w:rFonts w:ascii="Wingdings" w:hAnsi="Wingdings"/>
      </w:rPr>
    </w:lvl>
    <w:lvl w:ilvl="8">
      <w:start w:val="1"/>
      <w:numFmt w:val="bullet"/>
      <w:lvlText w:val=""/>
      <w:lvlJc w:val="left"/>
      <w:pPr>
        <w:tabs>
          <w:tab w:val="num" w:pos="2409"/>
        </w:tabs>
        <w:ind w:left="2409" w:hanging="226"/>
      </w:pPr>
      <w:rPr>
        <w:rFonts w:ascii="Symbol" w:hAnsi="Symbol"/>
      </w:rPr>
    </w:lvl>
  </w:abstractNum>
  <w:abstractNum w:abstractNumId="12">
    <w:nsid w:val="01E56115"/>
    <w:multiLevelType w:val="hybridMultilevel"/>
    <w:tmpl w:val="4AF60E3A"/>
    <w:lvl w:ilvl="0" w:tplc="A6B266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1C03BA"/>
    <w:multiLevelType w:val="hybridMultilevel"/>
    <w:tmpl w:val="29D6829A"/>
    <w:lvl w:ilvl="0" w:tplc="638085F8">
      <w:start w:val="1"/>
      <w:numFmt w:val="bullet"/>
      <w:pStyle w:val="Register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F872DE"/>
    <w:multiLevelType w:val="hybridMultilevel"/>
    <w:tmpl w:val="FA9A82FC"/>
    <w:lvl w:ilvl="0" w:tplc="12D4A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A3D8F"/>
    <w:multiLevelType w:val="multilevel"/>
    <w:tmpl w:val="CE86A416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-%2"/>
      <w:lvlJc w:val="left"/>
      <w:pPr>
        <w:ind w:left="1134" w:hanging="113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-%2.%3"/>
      <w:lvlJc w:val="left"/>
      <w:pPr>
        <w:ind w:left="1134" w:hanging="1134"/>
      </w:pPr>
      <w:rPr>
        <w:rFonts w:hint="default"/>
        <w:b/>
        <w:i w:val="0"/>
      </w:rPr>
    </w:lvl>
    <w:lvl w:ilvl="3">
      <w:start w:val="1"/>
      <w:numFmt w:val="decimal"/>
      <w:pStyle w:val="berschrift4"/>
      <w:lvlText w:val="%1-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-%2.%3.%4.%5"/>
      <w:lvlJc w:val="left"/>
      <w:pPr>
        <w:ind w:left="1134" w:hanging="113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berschrift6"/>
      <w:lvlText w:val="%1-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-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berschrift8"/>
      <w:lvlText w:val="%1-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berschrift9"/>
      <w:lvlText w:val="%1-%2.%3.%4.%5.%6.%7.%8.%9"/>
      <w:lvlJc w:val="left"/>
      <w:pPr>
        <w:ind w:left="1134" w:hanging="1134"/>
      </w:pPr>
      <w:rPr>
        <w:rFonts w:hint="default"/>
      </w:rPr>
    </w:lvl>
  </w:abstractNum>
  <w:abstractNum w:abstractNumId="16">
    <w:nsid w:val="4A2F28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630836"/>
    <w:multiLevelType w:val="hybridMultilevel"/>
    <w:tmpl w:val="69D8FA96"/>
    <w:lvl w:ilvl="0" w:tplc="02A4AB42">
      <w:start w:val="1"/>
      <w:numFmt w:val="bullet"/>
      <w:pStyle w:val="Aufzhlung1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8">
    <w:nsid w:val="5AF0027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EC34A7"/>
    <w:multiLevelType w:val="hybridMultilevel"/>
    <w:tmpl w:val="E6027522"/>
    <w:lvl w:ilvl="0" w:tplc="F6F499F4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F6F499F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B5C20"/>
    <w:multiLevelType w:val="hybridMultilevel"/>
    <w:tmpl w:val="1E027C04"/>
    <w:lvl w:ilvl="0" w:tplc="78A4A2A4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34A7D"/>
    <w:multiLevelType w:val="multilevel"/>
    <w:tmpl w:val="8EF4B2C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21"/>
  </w:num>
  <w:num w:numId="5">
    <w:abstractNumId w:val="15"/>
  </w:num>
  <w:num w:numId="6">
    <w:abstractNumId w:val="15"/>
  </w:num>
  <w:num w:numId="7">
    <w:abstractNumId w:val="15"/>
  </w:num>
  <w:num w:numId="8">
    <w:abstractNumId w:val="15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4"/>
  </w:num>
  <w:num w:numId="11">
    <w:abstractNumId w:val="20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8"/>
  </w:num>
  <w:num w:numId="24">
    <w:abstractNumId w:val="15"/>
  </w:num>
  <w:num w:numId="25">
    <w:abstractNumId w:val="17"/>
  </w:num>
  <w:num w:numId="26">
    <w:abstractNumId w:val="17"/>
  </w:num>
  <w:num w:numId="27">
    <w:abstractNumId w:val="17"/>
  </w:num>
  <w:num w:numId="28">
    <w:abstractNumId w:val="15"/>
  </w:num>
  <w:num w:numId="29">
    <w:abstractNumId w:val="15"/>
  </w:num>
  <w:num w:numId="30">
    <w:abstractNumId w:val="15"/>
  </w:num>
  <w:num w:numId="31">
    <w:abstractNumId w:val="17"/>
  </w:num>
  <w:num w:numId="32">
    <w:abstractNumId w:val="13"/>
  </w:num>
  <w:num w:numId="33">
    <w:abstractNumId w:val="17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hideSpellingErrors/>
  <w:proofState w:spelling="clean" w:grammar="clean"/>
  <w:attachedTemplate r:id="rId1"/>
  <w:stylePaneFormatFilter w:val="0724"/>
  <w:stylePaneSortMethod w:val="0000"/>
  <w:defaultTabStop w:val="709"/>
  <w:hyphenationZone w:val="425"/>
  <w:evenAndOddHeaders/>
  <w:drawingGridHorizontalSpacing w:val="9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57026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A619C"/>
    <w:rsid w:val="000008D5"/>
    <w:rsid w:val="00001410"/>
    <w:rsid w:val="00001D21"/>
    <w:rsid w:val="00002351"/>
    <w:rsid w:val="0000374A"/>
    <w:rsid w:val="00003CD2"/>
    <w:rsid w:val="000071F8"/>
    <w:rsid w:val="0001044E"/>
    <w:rsid w:val="00012D30"/>
    <w:rsid w:val="00014362"/>
    <w:rsid w:val="00015362"/>
    <w:rsid w:val="00017683"/>
    <w:rsid w:val="000217DD"/>
    <w:rsid w:val="000218ED"/>
    <w:rsid w:val="000229FB"/>
    <w:rsid w:val="00024716"/>
    <w:rsid w:val="000248AC"/>
    <w:rsid w:val="0003274A"/>
    <w:rsid w:val="000412C7"/>
    <w:rsid w:val="00041B70"/>
    <w:rsid w:val="0004455D"/>
    <w:rsid w:val="00045385"/>
    <w:rsid w:val="0004603E"/>
    <w:rsid w:val="000465BC"/>
    <w:rsid w:val="000466D4"/>
    <w:rsid w:val="0005151D"/>
    <w:rsid w:val="0005190D"/>
    <w:rsid w:val="00051C1C"/>
    <w:rsid w:val="00052AF1"/>
    <w:rsid w:val="00052E4A"/>
    <w:rsid w:val="00053961"/>
    <w:rsid w:val="00057DA3"/>
    <w:rsid w:val="000614BF"/>
    <w:rsid w:val="00061739"/>
    <w:rsid w:val="000621EC"/>
    <w:rsid w:val="00063093"/>
    <w:rsid w:val="000660FB"/>
    <w:rsid w:val="00070A8D"/>
    <w:rsid w:val="00070B47"/>
    <w:rsid w:val="0007159E"/>
    <w:rsid w:val="00075D43"/>
    <w:rsid w:val="000764C6"/>
    <w:rsid w:val="0007790A"/>
    <w:rsid w:val="00083535"/>
    <w:rsid w:val="00085354"/>
    <w:rsid w:val="00087A06"/>
    <w:rsid w:val="00090242"/>
    <w:rsid w:val="00091474"/>
    <w:rsid w:val="00097511"/>
    <w:rsid w:val="00097DFC"/>
    <w:rsid w:val="000A12D4"/>
    <w:rsid w:val="000A18F4"/>
    <w:rsid w:val="000A3C04"/>
    <w:rsid w:val="000A68C0"/>
    <w:rsid w:val="000A6F92"/>
    <w:rsid w:val="000A720A"/>
    <w:rsid w:val="000A7EAC"/>
    <w:rsid w:val="000B022B"/>
    <w:rsid w:val="000B032D"/>
    <w:rsid w:val="000B0761"/>
    <w:rsid w:val="000B0E61"/>
    <w:rsid w:val="000C1970"/>
    <w:rsid w:val="000C317A"/>
    <w:rsid w:val="000C36F8"/>
    <w:rsid w:val="000C450A"/>
    <w:rsid w:val="000C4A21"/>
    <w:rsid w:val="000C5D39"/>
    <w:rsid w:val="000C6FA0"/>
    <w:rsid w:val="000D01E3"/>
    <w:rsid w:val="000D3CC7"/>
    <w:rsid w:val="000E0185"/>
    <w:rsid w:val="000E0232"/>
    <w:rsid w:val="000E13EB"/>
    <w:rsid w:val="000E1BD0"/>
    <w:rsid w:val="000E1C2B"/>
    <w:rsid w:val="000E3406"/>
    <w:rsid w:val="000E5C6D"/>
    <w:rsid w:val="000F1FCC"/>
    <w:rsid w:val="000F540D"/>
    <w:rsid w:val="000F5C86"/>
    <w:rsid w:val="000F6371"/>
    <w:rsid w:val="000F7C12"/>
    <w:rsid w:val="000F7C9E"/>
    <w:rsid w:val="001019C8"/>
    <w:rsid w:val="0010662A"/>
    <w:rsid w:val="0011475A"/>
    <w:rsid w:val="001208E3"/>
    <w:rsid w:val="00121746"/>
    <w:rsid w:val="00132F8C"/>
    <w:rsid w:val="0013306A"/>
    <w:rsid w:val="00141E05"/>
    <w:rsid w:val="00143465"/>
    <w:rsid w:val="001452E5"/>
    <w:rsid w:val="00146A4C"/>
    <w:rsid w:val="0015105B"/>
    <w:rsid w:val="001552D9"/>
    <w:rsid w:val="00155E0B"/>
    <w:rsid w:val="00160A2A"/>
    <w:rsid w:val="001618F0"/>
    <w:rsid w:val="00161FFB"/>
    <w:rsid w:val="001645A3"/>
    <w:rsid w:val="001651C9"/>
    <w:rsid w:val="0016696F"/>
    <w:rsid w:val="0016732A"/>
    <w:rsid w:val="00171E51"/>
    <w:rsid w:val="00172F54"/>
    <w:rsid w:val="0018164A"/>
    <w:rsid w:val="0018168F"/>
    <w:rsid w:val="00182663"/>
    <w:rsid w:val="001845F5"/>
    <w:rsid w:val="001849FF"/>
    <w:rsid w:val="00190A7D"/>
    <w:rsid w:val="00191660"/>
    <w:rsid w:val="00192215"/>
    <w:rsid w:val="00193527"/>
    <w:rsid w:val="001943B4"/>
    <w:rsid w:val="00196EF5"/>
    <w:rsid w:val="001A0664"/>
    <w:rsid w:val="001A242C"/>
    <w:rsid w:val="001A2EEC"/>
    <w:rsid w:val="001A49C1"/>
    <w:rsid w:val="001A5218"/>
    <w:rsid w:val="001B07AE"/>
    <w:rsid w:val="001B3216"/>
    <w:rsid w:val="001B5A6D"/>
    <w:rsid w:val="001C00B1"/>
    <w:rsid w:val="001C0963"/>
    <w:rsid w:val="001C1B2B"/>
    <w:rsid w:val="001C3FF9"/>
    <w:rsid w:val="001C438E"/>
    <w:rsid w:val="001C44E3"/>
    <w:rsid w:val="001C4D43"/>
    <w:rsid w:val="001C5BD1"/>
    <w:rsid w:val="001C6E57"/>
    <w:rsid w:val="001C7C8F"/>
    <w:rsid w:val="001D084E"/>
    <w:rsid w:val="001D2A89"/>
    <w:rsid w:val="001D33A2"/>
    <w:rsid w:val="001D3724"/>
    <w:rsid w:val="001D4AC9"/>
    <w:rsid w:val="001D4D61"/>
    <w:rsid w:val="001D66B1"/>
    <w:rsid w:val="001E0C68"/>
    <w:rsid w:val="001E106A"/>
    <w:rsid w:val="001E2CEB"/>
    <w:rsid w:val="001E374C"/>
    <w:rsid w:val="001E42F4"/>
    <w:rsid w:val="001E4568"/>
    <w:rsid w:val="001E4ED6"/>
    <w:rsid w:val="001F0DAF"/>
    <w:rsid w:val="001F1A8D"/>
    <w:rsid w:val="001F3346"/>
    <w:rsid w:val="001F3F80"/>
    <w:rsid w:val="001F4C44"/>
    <w:rsid w:val="0020239C"/>
    <w:rsid w:val="00202B33"/>
    <w:rsid w:val="00206086"/>
    <w:rsid w:val="002076A5"/>
    <w:rsid w:val="00211F49"/>
    <w:rsid w:val="00213338"/>
    <w:rsid w:val="002140F8"/>
    <w:rsid w:val="00214364"/>
    <w:rsid w:val="002150DB"/>
    <w:rsid w:val="00215366"/>
    <w:rsid w:val="00215D9D"/>
    <w:rsid w:val="0021761A"/>
    <w:rsid w:val="00217E96"/>
    <w:rsid w:val="00230EEB"/>
    <w:rsid w:val="00233BEA"/>
    <w:rsid w:val="0023548E"/>
    <w:rsid w:val="00235601"/>
    <w:rsid w:val="00241897"/>
    <w:rsid w:val="00244A49"/>
    <w:rsid w:val="002456BE"/>
    <w:rsid w:val="00246EB6"/>
    <w:rsid w:val="0025055D"/>
    <w:rsid w:val="00254C4E"/>
    <w:rsid w:val="0025505E"/>
    <w:rsid w:val="00255401"/>
    <w:rsid w:val="00260532"/>
    <w:rsid w:val="00260E6C"/>
    <w:rsid w:val="002617B4"/>
    <w:rsid w:val="00262BAB"/>
    <w:rsid w:val="00264C92"/>
    <w:rsid w:val="00264D69"/>
    <w:rsid w:val="00265F76"/>
    <w:rsid w:val="0026742F"/>
    <w:rsid w:val="00270A95"/>
    <w:rsid w:val="002713BC"/>
    <w:rsid w:val="0027190A"/>
    <w:rsid w:val="00274EEF"/>
    <w:rsid w:val="002758CB"/>
    <w:rsid w:val="0027619F"/>
    <w:rsid w:val="002804DD"/>
    <w:rsid w:val="00280944"/>
    <w:rsid w:val="002814A9"/>
    <w:rsid w:val="002815AF"/>
    <w:rsid w:val="00282E4E"/>
    <w:rsid w:val="0028339D"/>
    <w:rsid w:val="0028535F"/>
    <w:rsid w:val="00285E35"/>
    <w:rsid w:val="00291599"/>
    <w:rsid w:val="00292DF3"/>
    <w:rsid w:val="00293B32"/>
    <w:rsid w:val="002A1BE8"/>
    <w:rsid w:val="002A2CD4"/>
    <w:rsid w:val="002A2F7F"/>
    <w:rsid w:val="002A3EFB"/>
    <w:rsid w:val="002A4C84"/>
    <w:rsid w:val="002A55D1"/>
    <w:rsid w:val="002A5FF4"/>
    <w:rsid w:val="002A691A"/>
    <w:rsid w:val="002B45DE"/>
    <w:rsid w:val="002B646E"/>
    <w:rsid w:val="002C4833"/>
    <w:rsid w:val="002C4C74"/>
    <w:rsid w:val="002C58AD"/>
    <w:rsid w:val="002C5F0B"/>
    <w:rsid w:val="002D4A3E"/>
    <w:rsid w:val="002D4B3A"/>
    <w:rsid w:val="002D6FC8"/>
    <w:rsid w:val="002E2858"/>
    <w:rsid w:val="002E364F"/>
    <w:rsid w:val="002E3711"/>
    <w:rsid w:val="002E4342"/>
    <w:rsid w:val="002E5EAD"/>
    <w:rsid w:val="002E7807"/>
    <w:rsid w:val="002F0CCD"/>
    <w:rsid w:val="002F160C"/>
    <w:rsid w:val="002F19C0"/>
    <w:rsid w:val="002F4DDC"/>
    <w:rsid w:val="002F7399"/>
    <w:rsid w:val="002F73CC"/>
    <w:rsid w:val="003003E6"/>
    <w:rsid w:val="00300A7F"/>
    <w:rsid w:val="003062F0"/>
    <w:rsid w:val="00312CC4"/>
    <w:rsid w:val="0031412A"/>
    <w:rsid w:val="003148FA"/>
    <w:rsid w:val="00314FAE"/>
    <w:rsid w:val="003153F8"/>
    <w:rsid w:val="00315A3C"/>
    <w:rsid w:val="00316304"/>
    <w:rsid w:val="0032273F"/>
    <w:rsid w:val="00324292"/>
    <w:rsid w:val="00325929"/>
    <w:rsid w:val="003266C1"/>
    <w:rsid w:val="00326A35"/>
    <w:rsid w:val="00327535"/>
    <w:rsid w:val="00327A21"/>
    <w:rsid w:val="00330BC2"/>
    <w:rsid w:val="00333912"/>
    <w:rsid w:val="00334E28"/>
    <w:rsid w:val="0033610E"/>
    <w:rsid w:val="00342DC5"/>
    <w:rsid w:val="00343BD9"/>
    <w:rsid w:val="003452BA"/>
    <w:rsid w:val="00345415"/>
    <w:rsid w:val="00351DEE"/>
    <w:rsid w:val="0035607D"/>
    <w:rsid w:val="003569E4"/>
    <w:rsid w:val="00357996"/>
    <w:rsid w:val="00360546"/>
    <w:rsid w:val="003609AE"/>
    <w:rsid w:val="0036162F"/>
    <w:rsid w:val="00362C61"/>
    <w:rsid w:val="00363407"/>
    <w:rsid w:val="00363872"/>
    <w:rsid w:val="00366A65"/>
    <w:rsid w:val="00370365"/>
    <w:rsid w:val="0037078E"/>
    <w:rsid w:val="00371118"/>
    <w:rsid w:val="00372577"/>
    <w:rsid w:val="00373DE1"/>
    <w:rsid w:val="00374914"/>
    <w:rsid w:val="003754AA"/>
    <w:rsid w:val="003807E4"/>
    <w:rsid w:val="0038573C"/>
    <w:rsid w:val="0038731D"/>
    <w:rsid w:val="00390473"/>
    <w:rsid w:val="003A3071"/>
    <w:rsid w:val="003A5162"/>
    <w:rsid w:val="003A64AC"/>
    <w:rsid w:val="003A6E92"/>
    <w:rsid w:val="003B1237"/>
    <w:rsid w:val="003B13FC"/>
    <w:rsid w:val="003B1473"/>
    <w:rsid w:val="003B3FC0"/>
    <w:rsid w:val="003B5085"/>
    <w:rsid w:val="003B5A7E"/>
    <w:rsid w:val="003B6046"/>
    <w:rsid w:val="003C24AC"/>
    <w:rsid w:val="003C5408"/>
    <w:rsid w:val="003C7892"/>
    <w:rsid w:val="003D0135"/>
    <w:rsid w:val="003D0890"/>
    <w:rsid w:val="003D0DA7"/>
    <w:rsid w:val="003D1A5E"/>
    <w:rsid w:val="003D4A48"/>
    <w:rsid w:val="003D4D9C"/>
    <w:rsid w:val="003D7136"/>
    <w:rsid w:val="003E0573"/>
    <w:rsid w:val="003E1367"/>
    <w:rsid w:val="003E33CB"/>
    <w:rsid w:val="003E40C1"/>
    <w:rsid w:val="003E4A07"/>
    <w:rsid w:val="003E7441"/>
    <w:rsid w:val="003E765E"/>
    <w:rsid w:val="003F4BB6"/>
    <w:rsid w:val="003F54E4"/>
    <w:rsid w:val="004040F0"/>
    <w:rsid w:val="004072DF"/>
    <w:rsid w:val="004115F6"/>
    <w:rsid w:val="00413725"/>
    <w:rsid w:val="00415C94"/>
    <w:rsid w:val="004177E8"/>
    <w:rsid w:val="00420E79"/>
    <w:rsid w:val="0042446A"/>
    <w:rsid w:val="0042520A"/>
    <w:rsid w:val="00427714"/>
    <w:rsid w:val="0043232D"/>
    <w:rsid w:val="00433A33"/>
    <w:rsid w:val="004349D2"/>
    <w:rsid w:val="0043612D"/>
    <w:rsid w:val="00440AF0"/>
    <w:rsid w:val="00445B47"/>
    <w:rsid w:val="0044738F"/>
    <w:rsid w:val="00450AF2"/>
    <w:rsid w:val="00452ADC"/>
    <w:rsid w:val="00453226"/>
    <w:rsid w:val="004539E3"/>
    <w:rsid w:val="004642E5"/>
    <w:rsid w:val="00465FF2"/>
    <w:rsid w:val="00466320"/>
    <w:rsid w:val="00466569"/>
    <w:rsid w:val="00470F86"/>
    <w:rsid w:val="00474435"/>
    <w:rsid w:val="00474BD4"/>
    <w:rsid w:val="004754BA"/>
    <w:rsid w:val="004816E5"/>
    <w:rsid w:val="004842AD"/>
    <w:rsid w:val="00484439"/>
    <w:rsid w:val="00485ECF"/>
    <w:rsid w:val="004861C3"/>
    <w:rsid w:val="00492FAC"/>
    <w:rsid w:val="0049442C"/>
    <w:rsid w:val="004959FC"/>
    <w:rsid w:val="00495E72"/>
    <w:rsid w:val="004974CE"/>
    <w:rsid w:val="004A13BD"/>
    <w:rsid w:val="004A15DF"/>
    <w:rsid w:val="004A1764"/>
    <w:rsid w:val="004A1776"/>
    <w:rsid w:val="004A1B33"/>
    <w:rsid w:val="004A2B8D"/>
    <w:rsid w:val="004A34AB"/>
    <w:rsid w:val="004A3662"/>
    <w:rsid w:val="004A41C3"/>
    <w:rsid w:val="004B0598"/>
    <w:rsid w:val="004B1B39"/>
    <w:rsid w:val="004B5D7A"/>
    <w:rsid w:val="004B7346"/>
    <w:rsid w:val="004D4729"/>
    <w:rsid w:val="004D62BF"/>
    <w:rsid w:val="004E25F5"/>
    <w:rsid w:val="004E467F"/>
    <w:rsid w:val="004F3D6E"/>
    <w:rsid w:val="004F5EF2"/>
    <w:rsid w:val="004F64A6"/>
    <w:rsid w:val="004F71E4"/>
    <w:rsid w:val="005056A0"/>
    <w:rsid w:val="0050773C"/>
    <w:rsid w:val="00507927"/>
    <w:rsid w:val="0051023D"/>
    <w:rsid w:val="005120F3"/>
    <w:rsid w:val="005134DD"/>
    <w:rsid w:val="00514867"/>
    <w:rsid w:val="00514DA6"/>
    <w:rsid w:val="0051710B"/>
    <w:rsid w:val="005235CF"/>
    <w:rsid w:val="00527CEB"/>
    <w:rsid w:val="005329B0"/>
    <w:rsid w:val="0053537C"/>
    <w:rsid w:val="0053791A"/>
    <w:rsid w:val="005410EB"/>
    <w:rsid w:val="00543663"/>
    <w:rsid w:val="005445B5"/>
    <w:rsid w:val="00545711"/>
    <w:rsid w:val="00547757"/>
    <w:rsid w:val="00554D7B"/>
    <w:rsid w:val="00555CE0"/>
    <w:rsid w:val="005564A7"/>
    <w:rsid w:val="00557974"/>
    <w:rsid w:val="00557EAB"/>
    <w:rsid w:val="00557FC5"/>
    <w:rsid w:val="00560D65"/>
    <w:rsid w:val="0056161E"/>
    <w:rsid w:val="0056199E"/>
    <w:rsid w:val="00561EFF"/>
    <w:rsid w:val="00562377"/>
    <w:rsid w:val="0056239F"/>
    <w:rsid w:val="00563CE9"/>
    <w:rsid w:val="00563DA0"/>
    <w:rsid w:val="0056689A"/>
    <w:rsid w:val="00571E51"/>
    <w:rsid w:val="00572615"/>
    <w:rsid w:val="00573B63"/>
    <w:rsid w:val="00573C85"/>
    <w:rsid w:val="00575290"/>
    <w:rsid w:val="00581961"/>
    <w:rsid w:val="00582A9C"/>
    <w:rsid w:val="005836C0"/>
    <w:rsid w:val="005847E1"/>
    <w:rsid w:val="00591F79"/>
    <w:rsid w:val="00591FDE"/>
    <w:rsid w:val="00592C65"/>
    <w:rsid w:val="00594ADF"/>
    <w:rsid w:val="005A1451"/>
    <w:rsid w:val="005A2376"/>
    <w:rsid w:val="005A4E3B"/>
    <w:rsid w:val="005A62D8"/>
    <w:rsid w:val="005A728C"/>
    <w:rsid w:val="005B0971"/>
    <w:rsid w:val="005B0BA6"/>
    <w:rsid w:val="005B117A"/>
    <w:rsid w:val="005B509C"/>
    <w:rsid w:val="005B63FF"/>
    <w:rsid w:val="005C0E61"/>
    <w:rsid w:val="005C1D2D"/>
    <w:rsid w:val="005C2F00"/>
    <w:rsid w:val="005C2F88"/>
    <w:rsid w:val="005C70E8"/>
    <w:rsid w:val="005D0148"/>
    <w:rsid w:val="005D561F"/>
    <w:rsid w:val="005E0F8B"/>
    <w:rsid w:val="005E1EC7"/>
    <w:rsid w:val="005E24B7"/>
    <w:rsid w:val="005E476F"/>
    <w:rsid w:val="005E5175"/>
    <w:rsid w:val="005E7581"/>
    <w:rsid w:val="005F0A00"/>
    <w:rsid w:val="005F0A40"/>
    <w:rsid w:val="005F2F82"/>
    <w:rsid w:val="005F697A"/>
    <w:rsid w:val="005F7137"/>
    <w:rsid w:val="00600201"/>
    <w:rsid w:val="006015A3"/>
    <w:rsid w:val="00602E17"/>
    <w:rsid w:val="0060514B"/>
    <w:rsid w:val="00605968"/>
    <w:rsid w:val="00610050"/>
    <w:rsid w:val="006112F5"/>
    <w:rsid w:val="006118C4"/>
    <w:rsid w:val="0061392D"/>
    <w:rsid w:val="006145E7"/>
    <w:rsid w:val="00616981"/>
    <w:rsid w:val="00617328"/>
    <w:rsid w:val="0061797A"/>
    <w:rsid w:val="00617A47"/>
    <w:rsid w:val="006212E0"/>
    <w:rsid w:val="0062323D"/>
    <w:rsid w:val="006236DB"/>
    <w:rsid w:val="0062630E"/>
    <w:rsid w:val="006316C4"/>
    <w:rsid w:val="00633150"/>
    <w:rsid w:val="00634EB6"/>
    <w:rsid w:val="006420BA"/>
    <w:rsid w:val="00642566"/>
    <w:rsid w:val="0064307E"/>
    <w:rsid w:val="00643798"/>
    <w:rsid w:val="00647C62"/>
    <w:rsid w:val="006512ED"/>
    <w:rsid w:val="00656FD9"/>
    <w:rsid w:val="006676D4"/>
    <w:rsid w:val="00676877"/>
    <w:rsid w:val="006777DA"/>
    <w:rsid w:val="00680C65"/>
    <w:rsid w:val="00680F64"/>
    <w:rsid w:val="006859FC"/>
    <w:rsid w:val="0069168D"/>
    <w:rsid w:val="00691807"/>
    <w:rsid w:val="006918DC"/>
    <w:rsid w:val="00691E05"/>
    <w:rsid w:val="0069648F"/>
    <w:rsid w:val="00696E50"/>
    <w:rsid w:val="00697E8D"/>
    <w:rsid w:val="006A30E5"/>
    <w:rsid w:val="006A3589"/>
    <w:rsid w:val="006A6A84"/>
    <w:rsid w:val="006A6AA3"/>
    <w:rsid w:val="006A7B29"/>
    <w:rsid w:val="006B06C5"/>
    <w:rsid w:val="006B437C"/>
    <w:rsid w:val="006B4C93"/>
    <w:rsid w:val="006B5418"/>
    <w:rsid w:val="006B7D14"/>
    <w:rsid w:val="006B7F4E"/>
    <w:rsid w:val="006C062D"/>
    <w:rsid w:val="006C3D11"/>
    <w:rsid w:val="006C6569"/>
    <w:rsid w:val="006C7649"/>
    <w:rsid w:val="006D2073"/>
    <w:rsid w:val="006D2DEC"/>
    <w:rsid w:val="006E19C1"/>
    <w:rsid w:val="006E475E"/>
    <w:rsid w:val="006E7B12"/>
    <w:rsid w:val="006F0894"/>
    <w:rsid w:val="006F185C"/>
    <w:rsid w:val="006F2353"/>
    <w:rsid w:val="006F37F1"/>
    <w:rsid w:val="006F4189"/>
    <w:rsid w:val="006F53FE"/>
    <w:rsid w:val="006F63D1"/>
    <w:rsid w:val="00701819"/>
    <w:rsid w:val="0070561A"/>
    <w:rsid w:val="00710EF1"/>
    <w:rsid w:val="007114F9"/>
    <w:rsid w:val="00712914"/>
    <w:rsid w:val="0071482D"/>
    <w:rsid w:val="00715639"/>
    <w:rsid w:val="007156D2"/>
    <w:rsid w:val="00715B8D"/>
    <w:rsid w:val="00716558"/>
    <w:rsid w:val="00716733"/>
    <w:rsid w:val="00724BF2"/>
    <w:rsid w:val="00726912"/>
    <w:rsid w:val="00730752"/>
    <w:rsid w:val="007315D7"/>
    <w:rsid w:val="007339C2"/>
    <w:rsid w:val="00734346"/>
    <w:rsid w:val="00735713"/>
    <w:rsid w:val="00736756"/>
    <w:rsid w:val="00750D70"/>
    <w:rsid w:val="007516DF"/>
    <w:rsid w:val="0075228B"/>
    <w:rsid w:val="00753C57"/>
    <w:rsid w:val="00753CA7"/>
    <w:rsid w:val="007542CA"/>
    <w:rsid w:val="00761FAB"/>
    <w:rsid w:val="007629FE"/>
    <w:rsid w:val="0076447D"/>
    <w:rsid w:val="00767897"/>
    <w:rsid w:val="00770FC4"/>
    <w:rsid w:val="0077284D"/>
    <w:rsid w:val="00773DE7"/>
    <w:rsid w:val="00777BCA"/>
    <w:rsid w:val="00777E3E"/>
    <w:rsid w:val="007808AB"/>
    <w:rsid w:val="00780CD3"/>
    <w:rsid w:val="007832C4"/>
    <w:rsid w:val="007853B0"/>
    <w:rsid w:val="0078543A"/>
    <w:rsid w:val="007902A0"/>
    <w:rsid w:val="00791C6F"/>
    <w:rsid w:val="00792F0C"/>
    <w:rsid w:val="00794117"/>
    <w:rsid w:val="007949B8"/>
    <w:rsid w:val="00794CBF"/>
    <w:rsid w:val="00795A5A"/>
    <w:rsid w:val="0079638E"/>
    <w:rsid w:val="007A1CCC"/>
    <w:rsid w:val="007A51FA"/>
    <w:rsid w:val="007A619C"/>
    <w:rsid w:val="007B27C2"/>
    <w:rsid w:val="007B39FB"/>
    <w:rsid w:val="007B3BE7"/>
    <w:rsid w:val="007B3ECB"/>
    <w:rsid w:val="007B61A3"/>
    <w:rsid w:val="007B6320"/>
    <w:rsid w:val="007B698E"/>
    <w:rsid w:val="007C0204"/>
    <w:rsid w:val="007C1546"/>
    <w:rsid w:val="007C1E51"/>
    <w:rsid w:val="007C2226"/>
    <w:rsid w:val="007C32A9"/>
    <w:rsid w:val="007C5519"/>
    <w:rsid w:val="007C58D5"/>
    <w:rsid w:val="007D00B7"/>
    <w:rsid w:val="007D07D8"/>
    <w:rsid w:val="007D0B3F"/>
    <w:rsid w:val="007D30A3"/>
    <w:rsid w:val="007D30F7"/>
    <w:rsid w:val="007D6C19"/>
    <w:rsid w:val="007E18B8"/>
    <w:rsid w:val="007E2230"/>
    <w:rsid w:val="007E6A65"/>
    <w:rsid w:val="007E6B76"/>
    <w:rsid w:val="007F04C7"/>
    <w:rsid w:val="007F3594"/>
    <w:rsid w:val="007F5840"/>
    <w:rsid w:val="00801024"/>
    <w:rsid w:val="008037AB"/>
    <w:rsid w:val="00803919"/>
    <w:rsid w:val="00803947"/>
    <w:rsid w:val="00807571"/>
    <w:rsid w:val="00811062"/>
    <w:rsid w:val="00816B04"/>
    <w:rsid w:val="00817A96"/>
    <w:rsid w:val="00823D72"/>
    <w:rsid w:val="00824794"/>
    <w:rsid w:val="00827011"/>
    <w:rsid w:val="008351DD"/>
    <w:rsid w:val="00837538"/>
    <w:rsid w:val="00846EE3"/>
    <w:rsid w:val="008476FA"/>
    <w:rsid w:val="00847C92"/>
    <w:rsid w:val="0085041F"/>
    <w:rsid w:val="00851641"/>
    <w:rsid w:val="0085574A"/>
    <w:rsid w:val="00857976"/>
    <w:rsid w:val="00861B43"/>
    <w:rsid w:val="008630D0"/>
    <w:rsid w:val="008636A4"/>
    <w:rsid w:val="008651B5"/>
    <w:rsid w:val="00866001"/>
    <w:rsid w:val="00871D22"/>
    <w:rsid w:val="00876082"/>
    <w:rsid w:val="00881162"/>
    <w:rsid w:val="00881764"/>
    <w:rsid w:val="00884F28"/>
    <w:rsid w:val="00887B1C"/>
    <w:rsid w:val="008905EE"/>
    <w:rsid w:val="00890E1F"/>
    <w:rsid w:val="00891C6C"/>
    <w:rsid w:val="00891FB7"/>
    <w:rsid w:val="008925A9"/>
    <w:rsid w:val="0089320D"/>
    <w:rsid w:val="0089411A"/>
    <w:rsid w:val="008A0560"/>
    <w:rsid w:val="008A3032"/>
    <w:rsid w:val="008A3719"/>
    <w:rsid w:val="008A3943"/>
    <w:rsid w:val="008A398E"/>
    <w:rsid w:val="008A4C2E"/>
    <w:rsid w:val="008A754F"/>
    <w:rsid w:val="008A7D4D"/>
    <w:rsid w:val="008B4D3B"/>
    <w:rsid w:val="008C1A7A"/>
    <w:rsid w:val="008C3A26"/>
    <w:rsid w:val="008C5348"/>
    <w:rsid w:val="008D0073"/>
    <w:rsid w:val="008D0F9F"/>
    <w:rsid w:val="008D1AA0"/>
    <w:rsid w:val="008D21FE"/>
    <w:rsid w:val="008D3B31"/>
    <w:rsid w:val="008D7719"/>
    <w:rsid w:val="008E1944"/>
    <w:rsid w:val="008E22C8"/>
    <w:rsid w:val="008E59F1"/>
    <w:rsid w:val="008F21BC"/>
    <w:rsid w:val="008F6D55"/>
    <w:rsid w:val="008F7822"/>
    <w:rsid w:val="008F7CE7"/>
    <w:rsid w:val="0090121C"/>
    <w:rsid w:val="00903737"/>
    <w:rsid w:val="00906F3A"/>
    <w:rsid w:val="00910132"/>
    <w:rsid w:val="009145CF"/>
    <w:rsid w:val="00917F97"/>
    <w:rsid w:val="009232D3"/>
    <w:rsid w:val="00923B30"/>
    <w:rsid w:val="009306EA"/>
    <w:rsid w:val="009463AC"/>
    <w:rsid w:val="009471A3"/>
    <w:rsid w:val="00953BF6"/>
    <w:rsid w:val="00960465"/>
    <w:rsid w:val="00960478"/>
    <w:rsid w:val="009638E4"/>
    <w:rsid w:val="00966620"/>
    <w:rsid w:val="00967555"/>
    <w:rsid w:val="009747B7"/>
    <w:rsid w:val="0097556A"/>
    <w:rsid w:val="009759DC"/>
    <w:rsid w:val="00977EAD"/>
    <w:rsid w:val="00982D57"/>
    <w:rsid w:val="009841D1"/>
    <w:rsid w:val="00985142"/>
    <w:rsid w:val="00986EAC"/>
    <w:rsid w:val="00991B68"/>
    <w:rsid w:val="009945C8"/>
    <w:rsid w:val="00995607"/>
    <w:rsid w:val="0099642A"/>
    <w:rsid w:val="009968C6"/>
    <w:rsid w:val="009A3E33"/>
    <w:rsid w:val="009A647C"/>
    <w:rsid w:val="009A748B"/>
    <w:rsid w:val="009B31A5"/>
    <w:rsid w:val="009B331A"/>
    <w:rsid w:val="009B6757"/>
    <w:rsid w:val="009B6A76"/>
    <w:rsid w:val="009C081D"/>
    <w:rsid w:val="009C5D39"/>
    <w:rsid w:val="009C735D"/>
    <w:rsid w:val="009C775C"/>
    <w:rsid w:val="009C7C74"/>
    <w:rsid w:val="009D060C"/>
    <w:rsid w:val="009D3A11"/>
    <w:rsid w:val="009D7F5A"/>
    <w:rsid w:val="009E40B5"/>
    <w:rsid w:val="009F2418"/>
    <w:rsid w:val="009F34FD"/>
    <w:rsid w:val="009F3BB2"/>
    <w:rsid w:val="009F5CB8"/>
    <w:rsid w:val="009F63E3"/>
    <w:rsid w:val="009F7B94"/>
    <w:rsid w:val="009F7CF1"/>
    <w:rsid w:val="00A01026"/>
    <w:rsid w:val="00A0310A"/>
    <w:rsid w:val="00A041C1"/>
    <w:rsid w:val="00A066F3"/>
    <w:rsid w:val="00A07701"/>
    <w:rsid w:val="00A07C75"/>
    <w:rsid w:val="00A11555"/>
    <w:rsid w:val="00A15A52"/>
    <w:rsid w:val="00A166F7"/>
    <w:rsid w:val="00A17B60"/>
    <w:rsid w:val="00A23F05"/>
    <w:rsid w:val="00A30E6A"/>
    <w:rsid w:val="00A339EC"/>
    <w:rsid w:val="00A35FA7"/>
    <w:rsid w:val="00A36337"/>
    <w:rsid w:val="00A373BC"/>
    <w:rsid w:val="00A43E17"/>
    <w:rsid w:val="00A5400F"/>
    <w:rsid w:val="00A55672"/>
    <w:rsid w:val="00A645BF"/>
    <w:rsid w:val="00A65342"/>
    <w:rsid w:val="00A65995"/>
    <w:rsid w:val="00A67678"/>
    <w:rsid w:val="00A71021"/>
    <w:rsid w:val="00A740E5"/>
    <w:rsid w:val="00A752EB"/>
    <w:rsid w:val="00A75D66"/>
    <w:rsid w:val="00A7672B"/>
    <w:rsid w:val="00A76AB2"/>
    <w:rsid w:val="00A82968"/>
    <w:rsid w:val="00A83618"/>
    <w:rsid w:val="00A84028"/>
    <w:rsid w:val="00A90C10"/>
    <w:rsid w:val="00A90EEA"/>
    <w:rsid w:val="00A93D5D"/>
    <w:rsid w:val="00A94D43"/>
    <w:rsid w:val="00A97968"/>
    <w:rsid w:val="00A97A35"/>
    <w:rsid w:val="00AA1D60"/>
    <w:rsid w:val="00AA51ED"/>
    <w:rsid w:val="00AA558D"/>
    <w:rsid w:val="00AA60EF"/>
    <w:rsid w:val="00AB06E2"/>
    <w:rsid w:val="00AB1D9B"/>
    <w:rsid w:val="00AB3814"/>
    <w:rsid w:val="00AB58DA"/>
    <w:rsid w:val="00AB5BD0"/>
    <w:rsid w:val="00AB7A74"/>
    <w:rsid w:val="00AC1128"/>
    <w:rsid w:val="00AC4526"/>
    <w:rsid w:val="00AC4C3D"/>
    <w:rsid w:val="00AC50DE"/>
    <w:rsid w:val="00AC7667"/>
    <w:rsid w:val="00AD0319"/>
    <w:rsid w:val="00AD3C7C"/>
    <w:rsid w:val="00AD5067"/>
    <w:rsid w:val="00AD5C94"/>
    <w:rsid w:val="00AD616C"/>
    <w:rsid w:val="00AE043D"/>
    <w:rsid w:val="00AE0DF8"/>
    <w:rsid w:val="00AE1F10"/>
    <w:rsid w:val="00AE2DA3"/>
    <w:rsid w:val="00AE4541"/>
    <w:rsid w:val="00AE545F"/>
    <w:rsid w:val="00AE63A9"/>
    <w:rsid w:val="00AF0756"/>
    <w:rsid w:val="00AF189A"/>
    <w:rsid w:val="00AF44C8"/>
    <w:rsid w:val="00B02340"/>
    <w:rsid w:val="00B02632"/>
    <w:rsid w:val="00B03ABE"/>
    <w:rsid w:val="00B06740"/>
    <w:rsid w:val="00B06F51"/>
    <w:rsid w:val="00B078AD"/>
    <w:rsid w:val="00B16B69"/>
    <w:rsid w:val="00B2296E"/>
    <w:rsid w:val="00B2386C"/>
    <w:rsid w:val="00B26653"/>
    <w:rsid w:val="00B26722"/>
    <w:rsid w:val="00B2777B"/>
    <w:rsid w:val="00B301FF"/>
    <w:rsid w:val="00B3155A"/>
    <w:rsid w:val="00B32B07"/>
    <w:rsid w:val="00B347CF"/>
    <w:rsid w:val="00B352C7"/>
    <w:rsid w:val="00B356AC"/>
    <w:rsid w:val="00B37D9E"/>
    <w:rsid w:val="00B37DF6"/>
    <w:rsid w:val="00B40FE1"/>
    <w:rsid w:val="00B42E1C"/>
    <w:rsid w:val="00B44E1F"/>
    <w:rsid w:val="00B46294"/>
    <w:rsid w:val="00B51819"/>
    <w:rsid w:val="00B52841"/>
    <w:rsid w:val="00B54CFE"/>
    <w:rsid w:val="00B617DD"/>
    <w:rsid w:val="00B62C73"/>
    <w:rsid w:val="00B64402"/>
    <w:rsid w:val="00B6567F"/>
    <w:rsid w:val="00B72F23"/>
    <w:rsid w:val="00B73767"/>
    <w:rsid w:val="00B74E32"/>
    <w:rsid w:val="00B77894"/>
    <w:rsid w:val="00B8133D"/>
    <w:rsid w:val="00B820A6"/>
    <w:rsid w:val="00B84DBD"/>
    <w:rsid w:val="00B8702C"/>
    <w:rsid w:val="00B900EB"/>
    <w:rsid w:val="00B90301"/>
    <w:rsid w:val="00BA1ED7"/>
    <w:rsid w:val="00BA43A7"/>
    <w:rsid w:val="00BA5F94"/>
    <w:rsid w:val="00BA6FA4"/>
    <w:rsid w:val="00BB1E9A"/>
    <w:rsid w:val="00BC46F4"/>
    <w:rsid w:val="00BC5743"/>
    <w:rsid w:val="00BC7D2F"/>
    <w:rsid w:val="00BD0B05"/>
    <w:rsid w:val="00BD0EEB"/>
    <w:rsid w:val="00BD149C"/>
    <w:rsid w:val="00BD154E"/>
    <w:rsid w:val="00BD1742"/>
    <w:rsid w:val="00BD1D43"/>
    <w:rsid w:val="00BD2BB6"/>
    <w:rsid w:val="00BD3482"/>
    <w:rsid w:val="00BD5AAD"/>
    <w:rsid w:val="00BD68FA"/>
    <w:rsid w:val="00BE0950"/>
    <w:rsid w:val="00BE1E80"/>
    <w:rsid w:val="00BE2FF3"/>
    <w:rsid w:val="00BE5BF0"/>
    <w:rsid w:val="00BE667D"/>
    <w:rsid w:val="00BE6E3F"/>
    <w:rsid w:val="00BF1003"/>
    <w:rsid w:val="00BF1788"/>
    <w:rsid w:val="00BF224A"/>
    <w:rsid w:val="00BF4075"/>
    <w:rsid w:val="00BF4487"/>
    <w:rsid w:val="00BF49FD"/>
    <w:rsid w:val="00C031B7"/>
    <w:rsid w:val="00C03498"/>
    <w:rsid w:val="00C068EF"/>
    <w:rsid w:val="00C07593"/>
    <w:rsid w:val="00C119B5"/>
    <w:rsid w:val="00C1313D"/>
    <w:rsid w:val="00C13464"/>
    <w:rsid w:val="00C176AB"/>
    <w:rsid w:val="00C21486"/>
    <w:rsid w:val="00C21CF8"/>
    <w:rsid w:val="00C21DC5"/>
    <w:rsid w:val="00C21E5D"/>
    <w:rsid w:val="00C25EFF"/>
    <w:rsid w:val="00C26E3E"/>
    <w:rsid w:val="00C3064D"/>
    <w:rsid w:val="00C3351E"/>
    <w:rsid w:val="00C34838"/>
    <w:rsid w:val="00C34F11"/>
    <w:rsid w:val="00C368C1"/>
    <w:rsid w:val="00C36B42"/>
    <w:rsid w:val="00C37F63"/>
    <w:rsid w:val="00C4034D"/>
    <w:rsid w:val="00C431A4"/>
    <w:rsid w:val="00C46303"/>
    <w:rsid w:val="00C47FE8"/>
    <w:rsid w:val="00C50940"/>
    <w:rsid w:val="00C543E1"/>
    <w:rsid w:val="00C557F1"/>
    <w:rsid w:val="00C55859"/>
    <w:rsid w:val="00C60663"/>
    <w:rsid w:val="00C62759"/>
    <w:rsid w:val="00C67875"/>
    <w:rsid w:val="00C72C7C"/>
    <w:rsid w:val="00C741F5"/>
    <w:rsid w:val="00C74D4C"/>
    <w:rsid w:val="00C755EA"/>
    <w:rsid w:val="00C82EF1"/>
    <w:rsid w:val="00C84FD4"/>
    <w:rsid w:val="00C86A59"/>
    <w:rsid w:val="00C87B42"/>
    <w:rsid w:val="00C91D17"/>
    <w:rsid w:val="00C96BF0"/>
    <w:rsid w:val="00CA1108"/>
    <w:rsid w:val="00CA2DE6"/>
    <w:rsid w:val="00CA47BA"/>
    <w:rsid w:val="00CA6EB6"/>
    <w:rsid w:val="00CA7112"/>
    <w:rsid w:val="00CA733D"/>
    <w:rsid w:val="00CB25AB"/>
    <w:rsid w:val="00CB3A2F"/>
    <w:rsid w:val="00CB3E5B"/>
    <w:rsid w:val="00CB5C5E"/>
    <w:rsid w:val="00CB5DFE"/>
    <w:rsid w:val="00CB619A"/>
    <w:rsid w:val="00CC2334"/>
    <w:rsid w:val="00CC3789"/>
    <w:rsid w:val="00CC3F29"/>
    <w:rsid w:val="00CC477E"/>
    <w:rsid w:val="00CD351F"/>
    <w:rsid w:val="00CD3BD1"/>
    <w:rsid w:val="00CD46A5"/>
    <w:rsid w:val="00CD5697"/>
    <w:rsid w:val="00CD5BB0"/>
    <w:rsid w:val="00CD6DDF"/>
    <w:rsid w:val="00CD6FDA"/>
    <w:rsid w:val="00CE1DCA"/>
    <w:rsid w:val="00CE2CEF"/>
    <w:rsid w:val="00CE4EC2"/>
    <w:rsid w:val="00CF0FB3"/>
    <w:rsid w:val="00CF15C5"/>
    <w:rsid w:val="00CF432A"/>
    <w:rsid w:val="00CF435C"/>
    <w:rsid w:val="00CF55A6"/>
    <w:rsid w:val="00CF5F4C"/>
    <w:rsid w:val="00D01069"/>
    <w:rsid w:val="00D02A1B"/>
    <w:rsid w:val="00D03A74"/>
    <w:rsid w:val="00D0413F"/>
    <w:rsid w:val="00D05811"/>
    <w:rsid w:val="00D0752D"/>
    <w:rsid w:val="00D079F2"/>
    <w:rsid w:val="00D11D87"/>
    <w:rsid w:val="00D13BBE"/>
    <w:rsid w:val="00D164D5"/>
    <w:rsid w:val="00D167CC"/>
    <w:rsid w:val="00D16E13"/>
    <w:rsid w:val="00D2261B"/>
    <w:rsid w:val="00D23F80"/>
    <w:rsid w:val="00D255AA"/>
    <w:rsid w:val="00D27831"/>
    <w:rsid w:val="00D3030D"/>
    <w:rsid w:val="00D30541"/>
    <w:rsid w:val="00D312F2"/>
    <w:rsid w:val="00D341EF"/>
    <w:rsid w:val="00D36158"/>
    <w:rsid w:val="00D370A9"/>
    <w:rsid w:val="00D421B1"/>
    <w:rsid w:val="00D43004"/>
    <w:rsid w:val="00D43741"/>
    <w:rsid w:val="00D469BF"/>
    <w:rsid w:val="00D46E64"/>
    <w:rsid w:val="00D47D89"/>
    <w:rsid w:val="00D50B54"/>
    <w:rsid w:val="00D50E05"/>
    <w:rsid w:val="00D516D2"/>
    <w:rsid w:val="00D52043"/>
    <w:rsid w:val="00D53166"/>
    <w:rsid w:val="00D54BFA"/>
    <w:rsid w:val="00D55FB3"/>
    <w:rsid w:val="00D57C27"/>
    <w:rsid w:val="00D606F2"/>
    <w:rsid w:val="00D61B95"/>
    <w:rsid w:val="00D627B6"/>
    <w:rsid w:val="00D6411A"/>
    <w:rsid w:val="00D72278"/>
    <w:rsid w:val="00D731DF"/>
    <w:rsid w:val="00D744B0"/>
    <w:rsid w:val="00D8194A"/>
    <w:rsid w:val="00D94D17"/>
    <w:rsid w:val="00D966FB"/>
    <w:rsid w:val="00D96D9B"/>
    <w:rsid w:val="00DA34F7"/>
    <w:rsid w:val="00DA3826"/>
    <w:rsid w:val="00DA45A0"/>
    <w:rsid w:val="00DA489A"/>
    <w:rsid w:val="00DA7F86"/>
    <w:rsid w:val="00DB059F"/>
    <w:rsid w:val="00DB15E8"/>
    <w:rsid w:val="00DB1C58"/>
    <w:rsid w:val="00DB2AE6"/>
    <w:rsid w:val="00DB38CC"/>
    <w:rsid w:val="00DB52F2"/>
    <w:rsid w:val="00DB7550"/>
    <w:rsid w:val="00DB7A1F"/>
    <w:rsid w:val="00DC1A28"/>
    <w:rsid w:val="00DC271E"/>
    <w:rsid w:val="00DD35BC"/>
    <w:rsid w:val="00DD44DB"/>
    <w:rsid w:val="00DD7349"/>
    <w:rsid w:val="00DE20A9"/>
    <w:rsid w:val="00DE3155"/>
    <w:rsid w:val="00DE4307"/>
    <w:rsid w:val="00DE6143"/>
    <w:rsid w:val="00DE7B89"/>
    <w:rsid w:val="00DF6A4C"/>
    <w:rsid w:val="00DF7503"/>
    <w:rsid w:val="00DF7733"/>
    <w:rsid w:val="00E00477"/>
    <w:rsid w:val="00E02ECF"/>
    <w:rsid w:val="00E02F2B"/>
    <w:rsid w:val="00E03B30"/>
    <w:rsid w:val="00E04AAD"/>
    <w:rsid w:val="00E04C0E"/>
    <w:rsid w:val="00E0581A"/>
    <w:rsid w:val="00E137A8"/>
    <w:rsid w:val="00E13DA7"/>
    <w:rsid w:val="00E147D2"/>
    <w:rsid w:val="00E1622E"/>
    <w:rsid w:val="00E16915"/>
    <w:rsid w:val="00E2085B"/>
    <w:rsid w:val="00E220DA"/>
    <w:rsid w:val="00E23F44"/>
    <w:rsid w:val="00E2487A"/>
    <w:rsid w:val="00E254A8"/>
    <w:rsid w:val="00E25882"/>
    <w:rsid w:val="00E263C8"/>
    <w:rsid w:val="00E27BEB"/>
    <w:rsid w:val="00E30932"/>
    <w:rsid w:val="00E3132B"/>
    <w:rsid w:val="00E322BF"/>
    <w:rsid w:val="00E32C6E"/>
    <w:rsid w:val="00E35175"/>
    <w:rsid w:val="00E35A5B"/>
    <w:rsid w:val="00E3621E"/>
    <w:rsid w:val="00E54CA5"/>
    <w:rsid w:val="00E56129"/>
    <w:rsid w:val="00E620FD"/>
    <w:rsid w:val="00E6325E"/>
    <w:rsid w:val="00E6418A"/>
    <w:rsid w:val="00E702A2"/>
    <w:rsid w:val="00E703CC"/>
    <w:rsid w:val="00E72EDB"/>
    <w:rsid w:val="00E73C2C"/>
    <w:rsid w:val="00E778CA"/>
    <w:rsid w:val="00E77ACA"/>
    <w:rsid w:val="00E80E24"/>
    <w:rsid w:val="00E810D5"/>
    <w:rsid w:val="00E8338A"/>
    <w:rsid w:val="00E84AED"/>
    <w:rsid w:val="00E9166C"/>
    <w:rsid w:val="00EA392C"/>
    <w:rsid w:val="00EA5738"/>
    <w:rsid w:val="00EA65B7"/>
    <w:rsid w:val="00EA6E29"/>
    <w:rsid w:val="00EB0DEF"/>
    <w:rsid w:val="00EB12FB"/>
    <w:rsid w:val="00EB31A2"/>
    <w:rsid w:val="00EB3BDB"/>
    <w:rsid w:val="00EB5B23"/>
    <w:rsid w:val="00EB5BDF"/>
    <w:rsid w:val="00EB6C8B"/>
    <w:rsid w:val="00EB73D7"/>
    <w:rsid w:val="00EC0F1F"/>
    <w:rsid w:val="00EC70A5"/>
    <w:rsid w:val="00EC7D69"/>
    <w:rsid w:val="00EC7E0D"/>
    <w:rsid w:val="00ED0B46"/>
    <w:rsid w:val="00ED1006"/>
    <w:rsid w:val="00ED15E5"/>
    <w:rsid w:val="00ED2618"/>
    <w:rsid w:val="00ED3159"/>
    <w:rsid w:val="00ED325F"/>
    <w:rsid w:val="00ED4337"/>
    <w:rsid w:val="00ED7366"/>
    <w:rsid w:val="00EE2786"/>
    <w:rsid w:val="00EE2B73"/>
    <w:rsid w:val="00EE2FFD"/>
    <w:rsid w:val="00EE3B03"/>
    <w:rsid w:val="00EE3B11"/>
    <w:rsid w:val="00EE582A"/>
    <w:rsid w:val="00EE7DEC"/>
    <w:rsid w:val="00EF221B"/>
    <w:rsid w:val="00EF41A6"/>
    <w:rsid w:val="00EF4258"/>
    <w:rsid w:val="00EF575F"/>
    <w:rsid w:val="00EF77F8"/>
    <w:rsid w:val="00F017D0"/>
    <w:rsid w:val="00F01DC5"/>
    <w:rsid w:val="00F02364"/>
    <w:rsid w:val="00F026D1"/>
    <w:rsid w:val="00F030F8"/>
    <w:rsid w:val="00F03FA8"/>
    <w:rsid w:val="00F046EB"/>
    <w:rsid w:val="00F05F36"/>
    <w:rsid w:val="00F077B3"/>
    <w:rsid w:val="00F10FB5"/>
    <w:rsid w:val="00F123B1"/>
    <w:rsid w:val="00F12B14"/>
    <w:rsid w:val="00F12F51"/>
    <w:rsid w:val="00F16A23"/>
    <w:rsid w:val="00F1700B"/>
    <w:rsid w:val="00F176A4"/>
    <w:rsid w:val="00F23A9D"/>
    <w:rsid w:val="00F23C34"/>
    <w:rsid w:val="00F23E0D"/>
    <w:rsid w:val="00F24DB5"/>
    <w:rsid w:val="00F2546D"/>
    <w:rsid w:val="00F258CD"/>
    <w:rsid w:val="00F26E34"/>
    <w:rsid w:val="00F320B3"/>
    <w:rsid w:val="00F3210A"/>
    <w:rsid w:val="00F36384"/>
    <w:rsid w:val="00F404F2"/>
    <w:rsid w:val="00F43B3E"/>
    <w:rsid w:val="00F45545"/>
    <w:rsid w:val="00F45BE1"/>
    <w:rsid w:val="00F47CE6"/>
    <w:rsid w:val="00F53196"/>
    <w:rsid w:val="00F537CB"/>
    <w:rsid w:val="00F558BF"/>
    <w:rsid w:val="00F56087"/>
    <w:rsid w:val="00F565B2"/>
    <w:rsid w:val="00F56A35"/>
    <w:rsid w:val="00F56E0E"/>
    <w:rsid w:val="00F66763"/>
    <w:rsid w:val="00F74233"/>
    <w:rsid w:val="00F751E9"/>
    <w:rsid w:val="00F75C3F"/>
    <w:rsid w:val="00F80947"/>
    <w:rsid w:val="00F83958"/>
    <w:rsid w:val="00F8635D"/>
    <w:rsid w:val="00F864B9"/>
    <w:rsid w:val="00F90019"/>
    <w:rsid w:val="00F942CF"/>
    <w:rsid w:val="00F94F7F"/>
    <w:rsid w:val="00F955A0"/>
    <w:rsid w:val="00F95887"/>
    <w:rsid w:val="00F95D64"/>
    <w:rsid w:val="00F96A92"/>
    <w:rsid w:val="00F9759D"/>
    <w:rsid w:val="00F97879"/>
    <w:rsid w:val="00FA1471"/>
    <w:rsid w:val="00FA3FE5"/>
    <w:rsid w:val="00FA5BA6"/>
    <w:rsid w:val="00FA6874"/>
    <w:rsid w:val="00FA79D7"/>
    <w:rsid w:val="00FB1000"/>
    <w:rsid w:val="00FB2C7B"/>
    <w:rsid w:val="00FB3BEE"/>
    <w:rsid w:val="00FB545D"/>
    <w:rsid w:val="00FB5C92"/>
    <w:rsid w:val="00FD1671"/>
    <w:rsid w:val="00FD176C"/>
    <w:rsid w:val="00FD447A"/>
    <w:rsid w:val="00FD4E8B"/>
    <w:rsid w:val="00FD6D93"/>
    <w:rsid w:val="00FD7463"/>
    <w:rsid w:val="00FE5A04"/>
    <w:rsid w:val="00FF1845"/>
    <w:rsid w:val="00FF2D07"/>
    <w:rsid w:val="00FF3D24"/>
    <w:rsid w:val="00FF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7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966620"/>
    <w:pPr>
      <w:widowControl w:val="0"/>
      <w:suppressAutoHyphens/>
      <w:overflowPunct w:val="0"/>
      <w:autoSpaceDE w:val="0"/>
      <w:textAlignment w:val="baseline"/>
    </w:pPr>
    <w:rPr>
      <w:rFonts w:ascii="Arial" w:eastAsia="Arial Unicode MS" w:hAnsi="Arial"/>
      <w:noProof/>
      <w:szCs w:val="24"/>
      <w:lang w:val="en-US"/>
    </w:rPr>
  </w:style>
  <w:style w:type="paragraph" w:styleId="berschrift1">
    <w:name w:val="heading 1"/>
    <w:basedOn w:val="berschrift"/>
    <w:next w:val="Absatztext"/>
    <w:link w:val="berschrift1Zchn"/>
    <w:qFormat/>
    <w:rsid w:val="00F74233"/>
    <w:pPr>
      <w:pageBreakBefore/>
      <w:numPr>
        <w:numId w:val="38"/>
      </w:numPr>
      <w:outlineLvl w:val="0"/>
    </w:pPr>
    <w:rPr>
      <w:sz w:val="28"/>
      <w:szCs w:val="28"/>
    </w:rPr>
  </w:style>
  <w:style w:type="paragraph" w:styleId="berschrift2">
    <w:name w:val="heading 2"/>
    <w:basedOn w:val="berschrift3"/>
    <w:next w:val="Absatztext"/>
    <w:link w:val="berschrift2Zchn"/>
    <w:qFormat/>
    <w:rsid w:val="00F74233"/>
    <w:pPr>
      <w:widowControl/>
      <w:numPr>
        <w:ilvl w:val="1"/>
      </w:numPr>
      <w:spacing w:before="600" w:after="120"/>
      <w:outlineLvl w:val="1"/>
    </w:pPr>
    <w:rPr>
      <w:sz w:val="24"/>
    </w:rPr>
  </w:style>
  <w:style w:type="paragraph" w:styleId="berschrift3">
    <w:name w:val="heading 3"/>
    <w:basedOn w:val="berschrift"/>
    <w:next w:val="Absatztext"/>
    <w:link w:val="berschrift3Zchn"/>
    <w:qFormat/>
    <w:rsid w:val="00F74233"/>
    <w:pPr>
      <w:numPr>
        <w:ilvl w:val="2"/>
        <w:numId w:val="38"/>
      </w:numPr>
      <w:spacing w:before="400"/>
      <w:outlineLvl w:val="2"/>
    </w:pPr>
  </w:style>
  <w:style w:type="paragraph" w:styleId="berschrift4">
    <w:name w:val="heading 4"/>
    <w:basedOn w:val="berschrift"/>
    <w:next w:val="Absatztext"/>
    <w:link w:val="berschrift4Zchn"/>
    <w:qFormat/>
    <w:rsid w:val="00F74233"/>
    <w:pPr>
      <w:numPr>
        <w:ilvl w:val="3"/>
        <w:numId w:val="38"/>
      </w:numPr>
      <w:outlineLvl w:val="3"/>
    </w:pPr>
  </w:style>
  <w:style w:type="paragraph" w:styleId="berschrift5">
    <w:name w:val="heading 5"/>
    <w:basedOn w:val="berschrift"/>
    <w:next w:val="Absatztext"/>
    <w:link w:val="berschrift5Zchn"/>
    <w:qFormat/>
    <w:rsid w:val="00F74233"/>
    <w:pPr>
      <w:numPr>
        <w:ilvl w:val="4"/>
        <w:numId w:val="38"/>
      </w:numPr>
      <w:spacing w:before="240" w:after="120"/>
      <w:outlineLvl w:val="4"/>
    </w:pPr>
  </w:style>
  <w:style w:type="paragraph" w:styleId="berschrift6">
    <w:name w:val="heading 6"/>
    <w:basedOn w:val="berschrift"/>
    <w:next w:val="Absatztext"/>
    <w:link w:val="berschrift6Zchn"/>
    <w:qFormat/>
    <w:rsid w:val="00F74233"/>
    <w:pPr>
      <w:numPr>
        <w:ilvl w:val="5"/>
        <w:numId w:val="38"/>
      </w:numPr>
      <w:spacing w:before="240" w:after="120"/>
      <w:outlineLvl w:val="5"/>
    </w:pPr>
  </w:style>
  <w:style w:type="paragraph" w:styleId="berschrift7">
    <w:name w:val="heading 7"/>
    <w:basedOn w:val="berschrift"/>
    <w:next w:val="Absatztext"/>
    <w:link w:val="berschrift7Zchn"/>
    <w:qFormat/>
    <w:rsid w:val="00F74233"/>
    <w:pPr>
      <w:numPr>
        <w:ilvl w:val="6"/>
        <w:numId w:val="38"/>
      </w:numPr>
      <w:spacing w:before="240" w:after="120"/>
      <w:outlineLvl w:val="6"/>
    </w:pPr>
  </w:style>
  <w:style w:type="paragraph" w:styleId="berschrift8">
    <w:name w:val="heading 8"/>
    <w:basedOn w:val="berschrift"/>
    <w:next w:val="Absatztext"/>
    <w:link w:val="berschrift8Zchn"/>
    <w:qFormat/>
    <w:rsid w:val="00F74233"/>
    <w:pPr>
      <w:numPr>
        <w:ilvl w:val="7"/>
        <w:numId w:val="38"/>
      </w:numPr>
      <w:spacing w:before="240" w:after="120"/>
      <w:outlineLvl w:val="7"/>
    </w:pPr>
  </w:style>
  <w:style w:type="paragraph" w:styleId="berschrift9">
    <w:name w:val="heading 9"/>
    <w:basedOn w:val="berschrift"/>
    <w:next w:val="Absatztext"/>
    <w:link w:val="berschrift9Zchn"/>
    <w:rsid w:val="00F74233"/>
    <w:pPr>
      <w:numPr>
        <w:ilvl w:val="8"/>
        <w:numId w:val="3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haltsverzeichnisZchn">
    <w:name w:val="Inhaltsverzeichnis Zchn"/>
    <w:basedOn w:val="Absatz-Standardschriftart"/>
    <w:link w:val="Inhaltsverzeichnis"/>
    <w:rsid w:val="002804DD"/>
    <w:rPr>
      <w:rFonts w:ascii="Arial Unicode MS" w:eastAsia="Arial Unicode MS" w:hAnsi="Arial Unicode MS"/>
      <w:noProof/>
      <w:szCs w:val="24"/>
      <w:lang w:val="en-US"/>
    </w:rPr>
  </w:style>
  <w:style w:type="character" w:styleId="Seitenzahl">
    <w:name w:val="page number"/>
    <w:basedOn w:val="Absatz-Standardschriftart"/>
    <w:rsid w:val="00F955A0"/>
    <w:rPr>
      <w:sz w:val="24"/>
    </w:rPr>
  </w:style>
  <w:style w:type="character" w:styleId="Hyperlink">
    <w:name w:val="Hyperlink"/>
    <w:basedOn w:val="Absatz-Standardschriftart"/>
    <w:uiPriority w:val="99"/>
    <w:rsid w:val="00F955A0"/>
    <w:rPr>
      <w:color w:val="0000FF"/>
      <w:u w:val="single"/>
    </w:rPr>
  </w:style>
  <w:style w:type="character" w:customStyle="1" w:styleId="Nummerierungszeichen">
    <w:name w:val="Nummerierungszeichen"/>
    <w:rsid w:val="004A1764"/>
  </w:style>
  <w:style w:type="character" w:customStyle="1" w:styleId="Verzeichnis4Zchn">
    <w:name w:val="Verzeichnis 4 Zchn"/>
    <w:basedOn w:val="InhaltsverzeichnisZchn"/>
    <w:link w:val="Verzeichnis4"/>
    <w:uiPriority w:val="39"/>
    <w:rsid w:val="00235601"/>
  </w:style>
  <w:style w:type="character" w:styleId="Zeilennummer">
    <w:name w:val="line number"/>
    <w:rsid w:val="004A1764"/>
  </w:style>
  <w:style w:type="character" w:customStyle="1" w:styleId="Verzeichnis1Zchn">
    <w:name w:val="Verzeichnis 1 Zchn"/>
    <w:basedOn w:val="InhaltsverzeichnisZchn"/>
    <w:link w:val="Verzeichnis1"/>
    <w:uiPriority w:val="39"/>
    <w:rsid w:val="00235601"/>
  </w:style>
  <w:style w:type="character" w:styleId="Funotenzeichen">
    <w:name w:val="footnote reference"/>
    <w:rsid w:val="004A1764"/>
    <w:rPr>
      <w:vertAlign w:val="superscript"/>
    </w:rPr>
  </w:style>
  <w:style w:type="character" w:customStyle="1" w:styleId="Verzeichnis2Zchn">
    <w:name w:val="Verzeichnis 2 Zchn"/>
    <w:basedOn w:val="InhaltsverzeichnisZchn"/>
    <w:link w:val="Verzeichnis2"/>
    <w:uiPriority w:val="39"/>
    <w:rsid w:val="00235601"/>
  </w:style>
  <w:style w:type="character" w:styleId="Endnotenzeichen">
    <w:name w:val="endnote reference"/>
    <w:rsid w:val="004A1764"/>
    <w:rPr>
      <w:vertAlign w:val="superscript"/>
    </w:rPr>
  </w:style>
  <w:style w:type="character" w:customStyle="1" w:styleId="StichwortverzeichnisHaupteintrag">
    <w:name w:val="Stichwortverzeichnis Haupteintrag"/>
    <w:rsid w:val="004A1764"/>
    <w:rPr>
      <w:b/>
      <w:bCs/>
    </w:rPr>
  </w:style>
  <w:style w:type="character" w:styleId="Fett">
    <w:name w:val="Strong"/>
    <w:rsid w:val="004A1764"/>
    <w:rPr>
      <w:b/>
      <w:bCs/>
    </w:rPr>
  </w:style>
  <w:style w:type="paragraph" w:customStyle="1" w:styleId="berschrift">
    <w:name w:val="Überschrift"/>
    <w:basedOn w:val="Standard"/>
    <w:next w:val="Absatztext"/>
    <w:link w:val="berschriftZchn"/>
    <w:rsid w:val="00777E3E"/>
    <w:pPr>
      <w:keepNext/>
      <w:spacing w:before="238" w:after="119"/>
    </w:pPr>
    <w:rPr>
      <w:b/>
      <w:sz w:val="22"/>
    </w:rPr>
  </w:style>
  <w:style w:type="paragraph" w:styleId="Textkrper">
    <w:name w:val="Body Text"/>
    <w:basedOn w:val="Standard"/>
    <w:rsid w:val="004A1764"/>
    <w:pPr>
      <w:spacing w:after="68"/>
      <w:ind w:left="907"/>
    </w:pPr>
  </w:style>
  <w:style w:type="paragraph" w:styleId="Liste">
    <w:name w:val="List"/>
    <w:basedOn w:val="Textkrper"/>
    <w:rsid w:val="004A1764"/>
    <w:rPr>
      <w:rFonts w:cs="Tahoma"/>
    </w:rPr>
  </w:style>
  <w:style w:type="paragraph" w:customStyle="1" w:styleId="Beschriftung1">
    <w:name w:val="Beschriftung1"/>
    <w:basedOn w:val="Standard"/>
    <w:rsid w:val="004A1764"/>
    <w:pPr>
      <w:suppressLineNumbers/>
      <w:spacing w:before="120" w:after="120"/>
    </w:pPr>
    <w:rPr>
      <w:rFonts w:cs="Tahoma"/>
      <w:i/>
      <w:iCs/>
      <w:sz w:val="17"/>
    </w:rPr>
  </w:style>
  <w:style w:type="paragraph" w:customStyle="1" w:styleId="Verzeichnis">
    <w:name w:val="Verzeichnis"/>
    <w:basedOn w:val="Standard"/>
    <w:rsid w:val="00B44E1F"/>
    <w:pPr>
      <w:suppressLineNumbers/>
    </w:pPr>
    <w:rPr>
      <w:rFonts w:cs="Tahoma"/>
    </w:rPr>
  </w:style>
  <w:style w:type="paragraph" w:styleId="Verzeichnis1">
    <w:name w:val="toc 1"/>
    <w:basedOn w:val="Inhaltsverzeichnis"/>
    <w:link w:val="Verzeichnis1Zchn"/>
    <w:uiPriority w:val="39"/>
    <w:rsid w:val="00235601"/>
    <w:pPr>
      <w:spacing w:before="113" w:after="40"/>
    </w:pPr>
  </w:style>
  <w:style w:type="paragraph" w:styleId="Verzeichnis2">
    <w:name w:val="toc 2"/>
    <w:basedOn w:val="Inhaltsverzeichnis"/>
    <w:link w:val="Verzeichnis2Zchn"/>
    <w:uiPriority w:val="39"/>
    <w:rsid w:val="00235601"/>
    <w:pPr>
      <w:spacing w:before="80" w:after="40"/>
    </w:pPr>
  </w:style>
  <w:style w:type="paragraph" w:styleId="Verzeichnis6">
    <w:name w:val="toc 6"/>
    <w:basedOn w:val="Inhaltsverzeichnis"/>
    <w:link w:val="Verzeichnis6Zchn"/>
    <w:uiPriority w:val="39"/>
    <w:rsid w:val="006859FC"/>
    <w:rPr>
      <w:sz w:val="18"/>
    </w:rPr>
  </w:style>
  <w:style w:type="paragraph" w:styleId="Verzeichnis5">
    <w:name w:val="toc 5"/>
    <w:basedOn w:val="Inhaltsverzeichnis"/>
    <w:link w:val="Verzeichnis5Zchn"/>
    <w:uiPriority w:val="39"/>
    <w:rsid w:val="00235601"/>
    <w:pPr>
      <w:spacing w:after="20"/>
    </w:pPr>
  </w:style>
  <w:style w:type="paragraph" w:styleId="Verzeichnis4">
    <w:name w:val="toc 4"/>
    <w:basedOn w:val="Inhaltsverzeichnis"/>
    <w:link w:val="Verzeichnis4Zchn"/>
    <w:uiPriority w:val="39"/>
    <w:rsid w:val="00235601"/>
  </w:style>
  <w:style w:type="paragraph" w:styleId="Verzeichnis3">
    <w:name w:val="toc 3"/>
    <w:basedOn w:val="Inhaltsverzeichnis"/>
    <w:link w:val="Verzeichnis3Zchn"/>
    <w:uiPriority w:val="39"/>
    <w:rsid w:val="00235601"/>
    <w:pPr>
      <w:spacing w:after="40"/>
    </w:pPr>
  </w:style>
  <w:style w:type="paragraph" w:styleId="Unterschrift">
    <w:name w:val="Signature"/>
    <w:basedOn w:val="Standard"/>
    <w:rsid w:val="004A1764"/>
    <w:pPr>
      <w:spacing w:before="960"/>
    </w:pPr>
  </w:style>
  <w:style w:type="paragraph" w:styleId="Titel">
    <w:name w:val="Title"/>
    <w:basedOn w:val="Standard"/>
    <w:next w:val="Untertitel"/>
    <w:rsid w:val="00E35175"/>
    <w:pPr>
      <w:spacing w:before="2560" w:after="2560"/>
      <w:jc w:val="center"/>
    </w:pPr>
    <w:rPr>
      <w:b/>
      <w:kern w:val="1"/>
      <w:sz w:val="48"/>
    </w:rPr>
  </w:style>
  <w:style w:type="paragraph" w:styleId="Untertitel">
    <w:name w:val="Subtitle"/>
    <w:basedOn w:val="berschrift"/>
    <w:next w:val="Textkrper"/>
    <w:qFormat/>
    <w:rsid w:val="004A1764"/>
    <w:pPr>
      <w:jc w:val="center"/>
    </w:pPr>
    <w:rPr>
      <w:i/>
      <w:iCs/>
      <w:sz w:val="28"/>
      <w:szCs w:val="28"/>
    </w:rPr>
  </w:style>
  <w:style w:type="paragraph" w:customStyle="1" w:styleId="Text">
    <w:name w:val="Text"/>
    <w:basedOn w:val="Standard"/>
    <w:rsid w:val="004A1764"/>
    <w:pPr>
      <w:spacing w:after="240"/>
    </w:pPr>
  </w:style>
  <w:style w:type="paragraph" w:styleId="Kopfzeile">
    <w:name w:val="header"/>
    <w:link w:val="KopfzeileZchn"/>
    <w:uiPriority w:val="99"/>
    <w:rsid w:val="00FA6874"/>
    <w:pPr>
      <w:widowControl w:val="0"/>
      <w:pBdr>
        <w:bottom w:val="double" w:sz="1" w:space="5" w:color="808080"/>
      </w:pBdr>
      <w:tabs>
        <w:tab w:val="right" w:pos="9356"/>
      </w:tabs>
      <w:suppressAutoHyphens/>
      <w:spacing w:before="540"/>
    </w:pPr>
    <w:rPr>
      <w:rFonts w:ascii="Arial" w:eastAsia="Arial Unicode MS" w:hAnsi="Arial"/>
      <w:sz w:val="24"/>
      <w:szCs w:val="24"/>
    </w:rPr>
  </w:style>
  <w:style w:type="paragraph" w:styleId="Fuzeile">
    <w:name w:val="footer"/>
    <w:link w:val="FuzeileZchn"/>
    <w:uiPriority w:val="99"/>
    <w:rsid w:val="00F53196"/>
    <w:pPr>
      <w:widowControl w:val="0"/>
      <w:pBdr>
        <w:top w:val="single" w:sz="4" w:space="6" w:color="auto"/>
      </w:pBdr>
      <w:tabs>
        <w:tab w:val="center" w:pos="4536"/>
        <w:tab w:val="right" w:pos="9356"/>
      </w:tabs>
      <w:suppressAutoHyphens/>
    </w:pPr>
    <w:rPr>
      <w:rFonts w:ascii="Arial" w:eastAsia="Arial Unicode MS" w:hAnsi="Arial"/>
      <w:sz w:val="24"/>
      <w:szCs w:val="24"/>
    </w:rPr>
  </w:style>
  <w:style w:type="paragraph" w:styleId="Verzeichnis7">
    <w:name w:val="toc 7"/>
    <w:basedOn w:val="Inhaltsverzeichnis"/>
    <w:link w:val="Verzeichnis7Zchn"/>
    <w:uiPriority w:val="39"/>
    <w:rsid w:val="00235601"/>
    <w:rPr>
      <w:sz w:val="18"/>
    </w:rPr>
  </w:style>
  <w:style w:type="paragraph" w:styleId="Verzeichnis8">
    <w:name w:val="toc 8"/>
    <w:basedOn w:val="Inhaltsverzeichnis"/>
    <w:link w:val="Verzeichnis8Zchn"/>
    <w:uiPriority w:val="39"/>
    <w:rsid w:val="00235601"/>
    <w:rPr>
      <w:sz w:val="16"/>
    </w:rPr>
  </w:style>
  <w:style w:type="paragraph" w:styleId="Verzeichnis9">
    <w:name w:val="toc 9"/>
    <w:basedOn w:val="Inhaltsverzeichnis"/>
    <w:link w:val="Verzeichnis9Zchn"/>
    <w:uiPriority w:val="39"/>
    <w:rsid w:val="00235601"/>
    <w:rPr>
      <w:sz w:val="15"/>
    </w:rPr>
  </w:style>
  <w:style w:type="paragraph" w:styleId="Textkrper-Zeileneinzug">
    <w:name w:val="Body Text Indent"/>
    <w:basedOn w:val="Standard"/>
    <w:link w:val="Textkrper-ZeileneinzugZchn"/>
    <w:rsid w:val="004A1764"/>
  </w:style>
  <w:style w:type="paragraph" w:customStyle="1" w:styleId="Aufzhlung2">
    <w:name w:val="Aufzählung 2"/>
    <w:basedOn w:val="Textkrper-Zeileneinzug"/>
    <w:rsid w:val="004A1764"/>
    <w:pPr>
      <w:spacing w:before="20" w:after="20"/>
    </w:pPr>
    <w:rPr>
      <w:b/>
    </w:rPr>
  </w:style>
  <w:style w:type="paragraph" w:customStyle="1" w:styleId="Aufzhlung1">
    <w:name w:val="Aufzählung 1"/>
    <w:basedOn w:val="Absatztext"/>
    <w:next w:val="Absatztext"/>
    <w:qFormat/>
    <w:rsid w:val="005E7581"/>
    <w:pPr>
      <w:numPr>
        <w:numId w:val="33"/>
      </w:numPr>
      <w:spacing w:before="240" w:after="240"/>
    </w:pPr>
    <w:rPr>
      <w:b/>
    </w:rPr>
  </w:style>
  <w:style w:type="character" w:customStyle="1" w:styleId="Verzeichnis3Zchn">
    <w:name w:val="Verzeichnis 3 Zchn"/>
    <w:basedOn w:val="InhaltsverzeichnisZchn"/>
    <w:link w:val="Verzeichnis3"/>
    <w:uiPriority w:val="39"/>
    <w:rsid w:val="00235601"/>
  </w:style>
  <w:style w:type="paragraph" w:customStyle="1" w:styleId="TabellenInhalt">
    <w:name w:val="Tabellen Inhalt"/>
    <w:basedOn w:val="Standard"/>
    <w:rsid w:val="004A1764"/>
    <w:pPr>
      <w:suppressLineNumbers/>
    </w:pPr>
  </w:style>
  <w:style w:type="paragraph" w:customStyle="1" w:styleId="Tabellenberschrift">
    <w:name w:val="Tabellen Überschrift"/>
    <w:basedOn w:val="TabellenInhalt"/>
    <w:rsid w:val="004A1764"/>
    <w:pPr>
      <w:jc w:val="center"/>
    </w:pPr>
    <w:rPr>
      <w:b/>
      <w:bCs/>
    </w:rPr>
  </w:style>
  <w:style w:type="paragraph" w:customStyle="1" w:styleId="HorizontaleLinie">
    <w:name w:val="Horizontale Linie"/>
    <w:basedOn w:val="Standard"/>
    <w:next w:val="Textkrper"/>
    <w:rsid w:val="004A1764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character" w:customStyle="1" w:styleId="Verzeichnis5Zchn">
    <w:name w:val="Verzeichnis 5 Zchn"/>
    <w:basedOn w:val="InhaltsverzeichnisZchn"/>
    <w:link w:val="Verzeichnis5"/>
    <w:uiPriority w:val="39"/>
    <w:rsid w:val="00235601"/>
  </w:style>
  <w:style w:type="character" w:customStyle="1" w:styleId="Verzeichnis6Zchn">
    <w:name w:val="Verzeichnis 6 Zchn"/>
    <w:basedOn w:val="InhaltsverzeichnisZchn"/>
    <w:link w:val="Verzeichnis6"/>
    <w:uiPriority w:val="39"/>
    <w:rsid w:val="006859FC"/>
    <w:rPr>
      <w:sz w:val="18"/>
    </w:rPr>
  </w:style>
  <w:style w:type="paragraph" w:customStyle="1" w:styleId="Literaturverzeichnis1">
    <w:name w:val="Literaturverzeichnis 1"/>
    <w:basedOn w:val="Verzeichnis"/>
    <w:rsid w:val="004A1764"/>
    <w:pPr>
      <w:tabs>
        <w:tab w:val="right" w:leader="dot" w:pos="9410"/>
      </w:tabs>
    </w:pPr>
  </w:style>
  <w:style w:type="paragraph" w:customStyle="1" w:styleId="Dokumentlegende">
    <w:name w:val="Dokumentlegende"/>
    <w:basedOn w:val="Standard"/>
    <w:rsid w:val="00BF4075"/>
    <w:pPr>
      <w:tabs>
        <w:tab w:val="left" w:pos="4253"/>
      </w:tabs>
      <w:spacing w:line="480" w:lineRule="auto"/>
    </w:pPr>
    <w:rPr>
      <w:b/>
      <w:sz w:val="24"/>
    </w:rPr>
  </w:style>
  <w:style w:type="paragraph" w:customStyle="1" w:styleId="Eigentmer">
    <w:name w:val="Eigentümer"/>
    <w:basedOn w:val="Fuzeile"/>
    <w:next w:val="Standard"/>
    <w:rsid w:val="004A1764"/>
    <w:pPr>
      <w:jc w:val="center"/>
    </w:pPr>
  </w:style>
  <w:style w:type="paragraph" w:customStyle="1" w:styleId="Logo">
    <w:name w:val="Logo"/>
    <w:basedOn w:val="Kopfzeile"/>
    <w:rsid w:val="004A1764"/>
    <w:pPr>
      <w:pBdr>
        <w:bottom w:val="none" w:sz="0" w:space="0" w:color="auto"/>
      </w:pBdr>
    </w:pPr>
  </w:style>
  <w:style w:type="paragraph" w:customStyle="1" w:styleId="Nummerierung1">
    <w:name w:val="Nummerierung 1"/>
    <w:basedOn w:val="Liste"/>
    <w:rsid w:val="004A1764"/>
    <w:pPr>
      <w:spacing w:after="120"/>
      <w:ind w:left="360" w:hanging="360"/>
    </w:pPr>
  </w:style>
  <w:style w:type="paragraph" w:styleId="Index1">
    <w:name w:val="index 1"/>
    <w:basedOn w:val="Verzeichnis"/>
    <w:rsid w:val="004A1764"/>
  </w:style>
  <w:style w:type="paragraph" w:styleId="Textkrper-Erstzeileneinzug">
    <w:name w:val="Body Text First Indent"/>
    <w:basedOn w:val="Textkrper"/>
    <w:rsid w:val="004A1764"/>
    <w:pPr>
      <w:ind w:left="0" w:firstLine="283"/>
    </w:pPr>
  </w:style>
  <w:style w:type="paragraph" w:customStyle="1" w:styleId="Inhaltsverzeichnis">
    <w:name w:val="Inhaltsverzeichnis"/>
    <w:basedOn w:val="Standard"/>
    <w:next w:val="Standard"/>
    <w:link w:val="InhaltsverzeichnisZchn"/>
    <w:rsid w:val="002804DD"/>
    <w:pPr>
      <w:tabs>
        <w:tab w:val="left" w:pos="1701"/>
        <w:tab w:val="right" w:leader="dot" w:pos="8789"/>
      </w:tabs>
      <w:ind w:left="284" w:right="284"/>
    </w:pPr>
    <w:rPr>
      <w:rFonts w:ascii="Arial Unicode MS" w:hAnsi="Arial Unicode MS"/>
    </w:rPr>
  </w:style>
  <w:style w:type="paragraph" w:customStyle="1" w:styleId="TextkrperAufzhlung1">
    <w:name w:val="Textkörper Aufzählung 1"/>
    <w:basedOn w:val="Textkrper"/>
    <w:next w:val="Textkrper"/>
    <w:rsid w:val="004A1764"/>
    <w:pPr>
      <w:tabs>
        <w:tab w:val="num" w:pos="1191"/>
      </w:tabs>
      <w:ind w:left="1191" w:hanging="227"/>
    </w:pPr>
  </w:style>
  <w:style w:type="character" w:customStyle="1" w:styleId="Verzeichnis7Zchn">
    <w:name w:val="Verzeichnis 7 Zchn"/>
    <w:basedOn w:val="InhaltsverzeichnisZchn"/>
    <w:link w:val="Verzeichnis7"/>
    <w:uiPriority w:val="39"/>
    <w:rsid w:val="00235601"/>
    <w:rPr>
      <w:sz w:val="18"/>
    </w:rPr>
  </w:style>
  <w:style w:type="paragraph" w:customStyle="1" w:styleId="Rahmeninhalt">
    <w:name w:val="Rahmeninhalt"/>
    <w:basedOn w:val="Textkrper"/>
    <w:rsid w:val="004A1764"/>
  </w:style>
  <w:style w:type="paragraph" w:customStyle="1" w:styleId="MenuTerminal">
    <w:name w:val="MenuTerminal"/>
    <w:basedOn w:val="Standard"/>
    <w:rsid w:val="002C5F0B"/>
    <w:pPr>
      <w:keepNext/>
    </w:pPr>
    <w:rPr>
      <w:rFonts w:ascii="Lucida Console" w:hAnsi="Lucida Console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D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DDF"/>
    <w:rPr>
      <w:rFonts w:ascii="Tahoma" w:eastAsia="Arial Unicode MS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6E19C1"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rsid w:val="00FA6874"/>
    <w:rPr>
      <w:rFonts w:ascii="Arial" w:eastAsia="Arial Unicode MS" w:hAnsi="Arial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F53196"/>
    <w:rPr>
      <w:rFonts w:ascii="Arial" w:eastAsia="Arial Unicode MS" w:hAnsi="Arial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40FE1"/>
    <w:pPr>
      <w:widowControl/>
      <w:suppressAutoHyphens w:val="0"/>
      <w:overflowPunct/>
      <w:autoSpaceDE/>
      <w:spacing w:before="100" w:beforeAutospacing="1"/>
      <w:textAlignment w:val="auto"/>
    </w:pPr>
    <w:rPr>
      <w:rFonts w:ascii="Times New Roman" w:eastAsia="Times New Roman" w:hAnsi="Times New Roman"/>
      <w:sz w:val="24"/>
    </w:rPr>
  </w:style>
  <w:style w:type="paragraph" w:styleId="Beschriftung">
    <w:name w:val="caption"/>
    <w:basedOn w:val="Standard"/>
    <w:next w:val="Standard"/>
    <w:uiPriority w:val="35"/>
    <w:unhideWhenUsed/>
    <w:rsid w:val="00DF6A4C"/>
    <w:pPr>
      <w:keepLines/>
    </w:pPr>
    <w:rPr>
      <w:b/>
      <w:bCs/>
      <w:sz w:val="18"/>
      <w:szCs w:val="18"/>
    </w:rPr>
  </w:style>
  <w:style w:type="paragraph" w:customStyle="1" w:styleId="Absatztext">
    <w:name w:val="Absatztext"/>
    <w:basedOn w:val="Standard"/>
    <w:link w:val="AbsatztextZchn"/>
    <w:qFormat/>
    <w:rsid w:val="001845F5"/>
    <w:pPr>
      <w:spacing w:before="120" w:after="120"/>
      <w:ind w:left="1134"/>
    </w:pPr>
  </w:style>
  <w:style w:type="paragraph" w:customStyle="1" w:styleId="TabelleText">
    <w:name w:val="Tabelle_Text"/>
    <w:basedOn w:val="Standard"/>
    <w:link w:val="TabelleTextZchn"/>
    <w:qFormat/>
    <w:rsid w:val="00DD44DB"/>
    <w:pPr>
      <w:spacing w:before="30" w:after="30"/>
    </w:pPr>
    <w:rPr>
      <w:sz w:val="16"/>
      <w:szCs w:val="16"/>
    </w:rPr>
  </w:style>
  <w:style w:type="character" w:customStyle="1" w:styleId="AbsatztextZchn">
    <w:name w:val="Absatztext Zchn"/>
    <w:basedOn w:val="Absatz-Standardschriftart"/>
    <w:link w:val="Absatztext"/>
    <w:rsid w:val="001845F5"/>
    <w:rPr>
      <w:rFonts w:ascii="Arial" w:eastAsia="Arial Unicode MS" w:hAnsi="Arial"/>
      <w:noProof/>
      <w:szCs w:val="24"/>
      <w:lang w:val="en-US"/>
    </w:rPr>
  </w:style>
  <w:style w:type="paragraph" w:customStyle="1" w:styleId="TabelleZeile1">
    <w:name w:val="Tabelle_Zeile1"/>
    <w:basedOn w:val="TabelleText"/>
    <w:next w:val="TabelleText"/>
    <w:link w:val="TabelleZeile1Zchn"/>
    <w:qFormat/>
    <w:rsid w:val="00AD5C94"/>
    <w:rPr>
      <w:b/>
    </w:rPr>
  </w:style>
  <w:style w:type="character" w:customStyle="1" w:styleId="TabelleTextZchn">
    <w:name w:val="Tabelle_Text Zchn"/>
    <w:basedOn w:val="Absatz-Standardschriftart"/>
    <w:link w:val="TabelleText"/>
    <w:rsid w:val="00DD44DB"/>
    <w:rPr>
      <w:rFonts w:ascii="Arial" w:eastAsia="Arial Unicode MS" w:hAnsi="Arial"/>
      <w:sz w:val="16"/>
      <w:szCs w:val="16"/>
      <w:lang w:val="en-US"/>
    </w:rPr>
  </w:style>
  <w:style w:type="table" w:styleId="HellesRaster-Akzent6">
    <w:name w:val="Light Grid Accent 6"/>
    <w:basedOn w:val="NormaleTabelle"/>
    <w:uiPriority w:val="62"/>
    <w:rsid w:val="006A30E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TabelleZeile1Zchn">
    <w:name w:val="Tabelle_Zeile1 Zchn"/>
    <w:basedOn w:val="Absatz-Standardschriftart"/>
    <w:link w:val="TabelleZeile1"/>
    <w:rsid w:val="00AD5C94"/>
    <w:rPr>
      <w:rFonts w:ascii="Arial" w:eastAsia="Arial Unicode MS" w:hAnsi="Arial"/>
      <w:b/>
      <w:sz w:val="16"/>
      <w:szCs w:val="16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rsid w:val="00B44E1F"/>
    <w:pPr>
      <w:keepLines/>
      <w:widowControl/>
      <w:numPr>
        <w:numId w:val="0"/>
      </w:numPr>
      <w:suppressAutoHyphens w:val="0"/>
      <w:overflowPunct/>
      <w:autoSpaceDE/>
      <w:spacing w:before="480" w:after="0" w:line="276" w:lineRule="auto"/>
      <w:textAlignment w:val="auto"/>
      <w:outlineLvl w:val="9"/>
    </w:pPr>
    <w:rPr>
      <w:rFonts w:eastAsiaTheme="majorEastAsia" w:cstheme="majorBidi"/>
      <w:bCs/>
      <w:lang w:eastAsia="en-US"/>
    </w:rPr>
  </w:style>
  <w:style w:type="table" w:styleId="MittlereSchattierung2-Akzent6">
    <w:name w:val="Medium Shading 2 Accent 6"/>
    <w:basedOn w:val="NormaleTabelle"/>
    <w:uiPriority w:val="64"/>
    <w:rsid w:val="00DE614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engitternetz">
    <w:name w:val="Table Grid"/>
    <w:basedOn w:val="NormaleTabelle"/>
    <w:uiPriority w:val="59"/>
    <w:rsid w:val="000008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6">
    <w:name w:val="Medium Shading 1 Accent 6"/>
    <w:basedOn w:val="NormaleTabelle"/>
    <w:uiPriority w:val="63"/>
    <w:rsid w:val="000008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1-Akzent5">
    <w:name w:val="Medium List 1 Accent 5"/>
    <w:basedOn w:val="NormaleTabelle"/>
    <w:uiPriority w:val="65"/>
    <w:rsid w:val="000008D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ittlereListe21">
    <w:name w:val="Mittlere Liste 21"/>
    <w:basedOn w:val="NormaleTabelle"/>
    <w:uiPriority w:val="66"/>
    <w:rsid w:val="00AE1F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KUNBUS1">
    <w:name w:val="KUNBUS_1"/>
    <w:basedOn w:val="NormaleTabelle"/>
    <w:uiPriority w:val="99"/>
    <w:qFormat/>
    <w:rsid w:val="00B62C73"/>
    <w:pPr>
      <w:contextualSpacing/>
    </w:pPr>
    <w:rPr>
      <w:rFonts w:ascii="Arial" w:hAnsi="Arial"/>
      <w:sz w:val="16"/>
    </w:rPr>
    <w:tblPr>
      <w:tblStyleRowBandSize w:val="1"/>
      <w:tblStyleColBandSize w:val="1"/>
      <w:tblInd w:w="0" w:type="dxa"/>
      <w:tblBorders>
        <w:bottom w:val="single" w:sz="12" w:space="0" w:color="000000" w:themeColor="text1"/>
      </w:tblBorders>
      <w:tblCellMar>
        <w:top w:w="57" w:type="dxa"/>
        <w:left w:w="108" w:type="dxa"/>
        <w:bottom w:w="34" w:type="dxa"/>
        <w:right w:w="108" w:type="dxa"/>
      </w:tblCellMar>
    </w:tblPr>
    <w:trPr>
      <w:cantSplit/>
    </w:trPr>
    <w:tcPr>
      <w:shd w:val="clear" w:color="auto" w:fill="auto"/>
      <w:noWrap/>
    </w:tcPr>
    <w:tblStylePr w:type="firstRow">
      <w:pPr>
        <w:wordWrap/>
        <w:spacing w:line="240" w:lineRule="auto"/>
        <w:textboxTightWrap w:val="none"/>
      </w:pPr>
      <w:rPr>
        <w:rFonts w:ascii="Arial" w:hAnsi="Arial"/>
        <w:b/>
        <w:color w:val="FFFFFF" w:themeColor="background1"/>
        <w:sz w:val="16"/>
      </w:rPr>
      <w:tblPr/>
      <w:trPr>
        <w:cantSplit w:val="off"/>
        <w:tblHeader/>
      </w:trPr>
      <w:tcPr>
        <w:tcBorders>
          <w:top w:val="single" w:sz="12" w:space="0" w:color="000000" w:themeColor="text1"/>
          <w:bottom w:val="single" w:sz="12" w:space="0" w:color="000000" w:themeColor="text1"/>
        </w:tcBorders>
        <w:shd w:val="clear" w:color="auto" w:fill="FEA726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color w:val="FFFFFF" w:themeColor="background1"/>
        <w:sz w:val="16"/>
      </w:rPr>
      <w:tblPr/>
      <w:tcPr>
        <w:shd w:val="clear" w:color="auto" w:fill="FEA726"/>
      </w:tcPr>
    </w:tblStylePr>
    <w:tblStylePr w:type="band1Horz">
      <w:tblPr/>
      <w:trPr>
        <w:cantSplit/>
      </w:trPr>
      <w:tcPr>
        <w:shd w:val="clear" w:color="auto" w:fill="D9D9D9" w:themeFill="background1" w:themeFillShade="D9"/>
      </w:tcPr>
    </w:tblStylePr>
    <w:tblStylePr w:type="band2Horz">
      <w:pPr>
        <w:wordWrap/>
      </w:pPr>
      <w:tblPr/>
      <w:trPr>
        <w:cantSplit/>
      </w:tr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50773C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773C"/>
    <w:rPr>
      <w:rFonts w:ascii="Arial" w:eastAsia="Arial Unicode MS" w:hAnsi="Arial"/>
      <w:noProof/>
      <w:lang w:val="en-US"/>
    </w:rPr>
  </w:style>
  <w:style w:type="table" w:customStyle="1" w:styleId="HelleSchattierung1">
    <w:name w:val="Helle Schattierung1"/>
    <w:basedOn w:val="NormaleTabelle"/>
    <w:uiPriority w:val="60"/>
    <w:rsid w:val="00DA48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</w:rPr>
      <w:tblPr/>
      <w:trPr>
        <w:tblHeader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RegisterHeader">
    <w:name w:val="RegisterHeader"/>
    <w:basedOn w:val="berschrift"/>
    <w:link w:val="RegisterHeaderZchn"/>
    <w:rsid w:val="002804DD"/>
    <w:pPr>
      <w:numPr>
        <w:numId w:val="32"/>
      </w:numPr>
    </w:pPr>
    <w:rPr>
      <w:i/>
    </w:rPr>
  </w:style>
  <w:style w:type="character" w:customStyle="1" w:styleId="berschriftZchn">
    <w:name w:val="Überschrift Zchn"/>
    <w:basedOn w:val="Absatz-Standardschriftart"/>
    <w:link w:val="berschrift"/>
    <w:rsid w:val="00777E3E"/>
    <w:rPr>
      <w:rFonts w:ascii="Arial" w:eastAsia="Arial Unicode MS" w:hAnsi="Arial"/>
      <w:b/>
      <w:noProof/>
      <w:sz w:val="22"/>
      <w:szCs w:val="24"/>
      <w:lang w:val="en-US"/>
    </w:rPr>
  </w:style>
  <w:style w:type="character" w:customStyle="1" w:styleId="berschrift5Zchn">
    <w:name w:val="Überschrift 5 Zchn"/>
    <w:basedOn w:val="berschriftZchn"/>
    <w:link w:val="berschrift5"/>
    <w:rsid w:val="00E8338A"/>
    <w:rPr>
      <w:b/>
    </w:rPr>
  </w:style>
  <w:style w:type="character" w:customStyle="1" w:styleId="RegisterHeaderZchn">
    <w:name w:val="RegisterHeader Zchn"/>
    <w:basedOn w:val="berschrift5Zchn"/>
    <w:link w:val="RegisterHeader"/>
    <w:rsid w:val="002804DD"/>
    <w:rPr>
      <w:i/>
    </w:rPr>
  </w:style>
  <w:style w:type="paragraph" w:styleId="KeinLeerraum">
    <w:name w:val="No Spacing"/>
    <w:link w:val="KeinLeerraumZchn"/>
    <w:uiPriority w:val="1"/>
    <w:qFormat/>
    <w:rsid w:val="000412C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12C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CouversheetKopfzeile">
    <w:name w:val="Couversheet Kopfzeile"/>
    <w:basedOn w:val="Kopfzeile"/>
    <w:rsid w:val="006B06C5"/>
    <w:pPr>
      <w:pBdr>
        <w:bottom w:val="none" w:sz="0" w:space="0" w:color="auto"/>
      </w:pBdr>
      <w:jc w:val="center"/>
    </w:pPr>
    <w:rPr>
      <w:b/>
      <w:vanish/>
      <w:sz w:val="32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D3CC7"/>
    <w:rPr>
      <w:rFonts w:ascii="Arial" w:eastAsia="Arial Unicode MS" w:hAnsi="Arial"/>
      <w:noProof/>
      <w:szCs w:val="24"/>
      <w:lang w:val="en-US"/>
    </w:rPr>
  </w:style>
  <w:style w:type="table" w:customStyle="1" w:styleId="KunbusSeitenzahl">
    <w:name w:val="Kunbus Seitenzahl"/>
    <w:basedOn w:val="NormaleTabelle"/>
    <w:uiPriority w:val="99"/>
    <w:rsid w:val="00F751E9"/>
    <w:pPr>
      <w:widowControl w:val="0"/>
      <w:jc w:val="center"/>
    </w:pPr>
    <w:rPr>
      <w:color w:val="FFFFFF" w:themeColor="background1"/>
    </w:rPr>
    <w:tblPr>
      <w:tblInd w:w="0" w:type="dxa"/>
      <w:tblBorders>
        <w:top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FF9900"/>
      <w:noWrap/>
      <w:vAlign w:val="center"/>
    </w:tcPr>
  </w:style>
  <w:style w:type="paragraph" w:customStyle="1" w:styleId="CouversheetTitel">
    <w:name w:val="Couversheet Titel"/>
    <w:basedOn w:val="Titel"/>
    <w:rsid w:val="00EB12FB"/>
    <w:pPr>
      <w:spacing w:before="1920" w:after="1920"/>
    </w:pPr>
    <w:rPr>
      <w:vanish/>
      <w:kern w:val="48"/>
    </w:rPr>
  </w:style>
  <w:style w:type="paragraph" w:customStyle="1" w:styleId="CouversheetFuzeile">
    <w:name w:val="Couversheet Fußzeile"/>
    <w:basedOn w:val="Fuzeile"/>
    <w:rsid w:val="006B06C5"/>
    <w:pPr>
      <w:pBdr>
        <w:top w:val="none" w:sz="0" w:space="0" w:color="auto"/>
      </w:pBdr>
      <w:jc w:val="center"/>
    </w:pPr>
    <w:rPr>
      <w:vanish/>
    </w:rPr>
  </w:style>
  <w:style w:type="paragraph" w:customStyle="1" w:styleId="CouversheetDokumentlegende">
    <w:name w:val="Couversheet Dokumentlegende"/>
    <w:basedOn w:val="Dokumentlegende"/>
    <w:rsid w:val="00991B68"/>
    <w:rPr>
      <w:vanish/>
    </w:rPr>
  </w:style>
  <w:style w:type="table" w:customStyle="1" w:styleId="SafetyInstructions">
    <w:name w:val="SafetyInstructions"/>
    <w:basedOn w:val="NormaleTabelle"/>
    <w:uiPriority w:val="99"/>
    <w:qFormat/>
    <w:rsid w:val="004642E5"/>
    <w:pPr>
      <w:spacing w:before="120" w:after="120" w:line="360" w:lineRule="auto"/>
      <w:ind w:left="227" w:right="227"/>
    </w:pPr>
    <w:rPr>
      <w:rFonts w:ascii="Arial" w:hAnsi="Arial"/>
      <w:b/>
      <w:sz w:val="24"/>
    </w:rPr>
    <w:tblPr>
      <w:jc w:val="center"/>
      <w:tblInd w:w="0" w:type="dxa"/>
      <w:tblBorders>
        <w:top w:val="single" w:sz="18" w:space="0" w:color="FF0000"/>
        <w:left w:val="single" w:sz="18" w:space="0" w:color="FF0000"/>
        <w:bottom w:val="single" w:sz="18" w:space="0" w:color="FF0000"/>
        <w:right w:val="single" w:sz="18" w:space="0" w:color="FF0000"/>
        <w:insideH w:val="single" w:sz="6" w:space="0" w:color="FF0000"/>
        <w:insideV w:val="single" w:sz="6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b/>
        <w:color w:val="FF0000"/>
        <w:sz w:val="32"/>
      </w:rPr>
    </w:tblStylePr>
  </w:style>
  <w:style w:type="table" w:customStyle="1" w:styleId="FAQ">
    <w:name w:val="FAQ"/>
    <w:basedOn w:val="NormaleTabelle"/>
    <w:uiPriority w:val="99"/>
    <w:qFormat/>
    <w:rsid w:val="00803919"/>
    <w:pPr>
      <w:spacing w:before="240" w:after="240" w:line="360" w:lineRule="auto"/>
      <w:ind w:left="340" w:right="340"/>
      <w:jc w:val="center"/>
    </w:pPr>
    <w:rPr>
      <w:rFonts w:ascii="Arial Black" w:hAnsi="Arial Black"/>
      <w:b/>
      <w:sz w:val="32"/>
    </w:rPr>
    <w:tblPr>
      <w:tblStyleRowBandSize w:val="1"/>
      <w:tblStyleColBandSize w:val="1"/>
      <w:jc w:val="center"/>
      <w:tblInd w:w="0" w:type="dxa"/>
      <w:tblBorders>
        <w:top w:val="single" w:sz="48" w:space="0" w:color="FF9900"/>
        <w:left w:val="single" w:sz="48" w:space="0" w:color="FF9900"/>
        <w:bottom w:val="single" w:sz="48" w:space="0" w:color="FF9900"/>
        <w:right w:val="single" w:sz="48" w:space="0" w:color="FF990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vAlign w:val="center"/>
    </w:tcPr>
    <w:tblStylePr w:type="firstRow">
      <w:rPr>
        <w:rFonts w:ascii="Arial Black" w:hAnsi="Arial Black"/>
        <w:sz w:val="32"/>
      </w:rPr>
    </w:tblStylePr>
    <w:tblStylePr w:type="lastRow">
      <w:rPr>
        <w:rFonts w:ascii="Arial Black" w:hAnsi="Arial Black"/>
        <w:sz w:val="32"/>
      </w:rPr>
    </w:tblStylePr>
    <w:tblStylePr w:type="firstCol">
      <w:rPr>
        <w:rFonts w:ascii="Arial Black" w:hAnsi="Arial Black"/>
        <w:sz w:val="32"/>
      </w:rPr>
    </w:tblStylePr>
    <w:tblStylePr w:type="lastCol">
      <w:rPr>
        <w:rFonts w:ascii="Arial Black" w:hAnsi="Arial Black"/>
        <w:sz w:val="32"/>
      </w:rPr>
    </w:tblStylePr>
    <w:tblStylePr w:type="band1Vert">
      <w:rPr>
        <w:rFonts w:ascii="Arial Black" w:hAnsi="Arial Black"/>
        <w:sz w:val="32"/>
      </w:rPr>
    </w:tblStylePr>
    <w:tblStylePr w:type="band2Vert">
      <w:rPr>
        <w:rFonts w:ascii="Arial Black" w:hAnsi="Arial Black"/>
        <w:sz w:val="32"/>
      </w:rPr>
    </w:tblStylePr>
    <w:tblStylePr w:type="band1Horz">
      <w:rPr>
        <w:rFonts w:ascii="Arial Black" w:hAnsi="Arial Black"/>
        <w:sz w:val="32"/>
      </w:rPr>
    </w:tblStylePr>
    <w:tblStylePr w:type="band2Horz">
      <w:rPr>
        <w:rFonts w:ascii="Arial Black" w:hAnsi="Arial Black"/>
        <w:sz w:val="32"/>
      </w:rPr>
    </w:tblStylePr>
    <w:tblStylePr w:type="nwCell">
      <w:rPr>
        <w:rFonts w:ascii="Arial Black" w:hAnsi="Arial Black"/>
        <w:sz w:val="32"/>
      </w:rPr>
    </w:tblStylePr>
  </w:style>
  <w:style w:type="table" w:customStyle="1" w:styleId="Description">
    <w:name w:val="Description"/>
    <w:basedOn w:val="NormaleTabelle"/>
    <w:uiPriority w:val="99"/>
    <w:qFormat/>
    <w:rsid w:val="00DB52F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zeileersteSeite">
    <w:name w:val="Fußzeile erste Seite"/>
    <w:basedOn w:val="Fuzeile"/>
    <w:rsid w:val="00E35175"/>
    <w:pPr>
      <w:pBdr>
        <w:top w:val="none" w:sz="0" w:space="0" w:color="auto"/>
      </w:pBdr>
      <w:tabs>
        <w:tab w:val="clear" w:pos="4536"/>
        <w:tab w:val="clear" w:pos="9356"/>
      </w:tabs>
      <w:spacing w:after="840"/>
      <w:contextualSpacing/>
      <w:jc w:val="center"/>
    </w:pPr>
  </w:style>
  <w:style w:type="paragraph" w:customStyle="1" w:styleId="Characteristics">
    <w:name w:val="Characteristics"/>
    <w:basedOn w:val="Absatztext"/>
    <w:next w:val="Absatztext"/>
    <w:qFormat/>
    <w:rsid w:val="00315A3C"/>
    <w:pPr>
      <w:tabs>
        <w:tab w:val="left" w:pos="3402"/>
      </w:tabs>
      <w:spacing w:before="240" w:line="480" w:lineRule="auto"/>
      <w:contextualSpacing/>
    </w:pPr>
    <w:rPr>
      <w:b/>
    </w:rPr>
  </w:style>
  <w:style w:type="character" w:customStyle="1" w:styleId="berschrift1Zchn">
    <w:name w:val="Überschrift 1 Zchn"/>
    <w:basedOn w:val="berschriftZchn"/>
    <w:link w:val="berschrift1"/>
    <w:rsid w:val="00982D57"/>
    <w:rPr>
      <w:b/>
      <w:sz w:val="28"/>
      <w:szCs w:val="28"/>
    </w:rPr>
  </w:style>
  <w:style w:type="character" w:customStyle="1" w:styleId="Verzeichnis8Zchn">
    <w:name w:val="Verzeichnis 8 Zchn"/>
    <w:basedOn w:val="InhaltsverzeichnisZchn"/>
    <w:link w:val="Verzeichnis8"/>
    <w:uiPriority w:val="39"/>
    <w:rsid w:val="00235601"/>
    <w:rPr>
      <w:sz w:val="16"/>
    </w:rPr>
  </w:style>
  <w:style w:type="character" w:customStyle="1" w:styleId="berschrift3Zchn">
    <w:name w:val="Überschrift 3 Zchn"/>
    <w:basedOn w:val="berschriftZchn"/>
    <w:link w:val="berschrift3"/>
    <w:rsid w:val="001D084E"/>
    <w:rPr>
      <w:b/>
    </w:rPr>
  </w:style>
  <w:style w:type="character" w:customStyle="1" w:styleId="berschrift2Zchn">
    <w:name w:val="Überschrift 2 Zchn"/>
    <w:basedOn w:val="berschrift3Zchn"/>
    <w:link w:val="berschrift2"/>
    <w:rsid w:val="001D084E"/>
    <w:rPr>
      <w:sz w:val="24"/>
    </w:rPr>
  </w:style>
  <w:style w:type="character" w:customStyle="1" w:styleId="berschrift4Zchn">
    <w:name w:val="Überschrift 4 Zchn"/>
    <w:basedOn w:val="berschriftZchn"/>
    <w:link w:val="berschrift4"/>
    <w:rsid w:val="00F74233"/>
    <w:rPr>
      <w:b/>
    </w:rPr>
  </w:style>
  <w:style w:type="character" w:customStyle="1" w:styleId="berschrift6Zchn">
    <w:name w:val="Überschrift 6 Zchn"/>
    <w:basedOn w:val="berschriftZchn"/>
    <w:link w:val="berschrift6"/>
    <w:rsid w:val="003062F0"/>
    <w:rPr>
      <w:b/>
    </w:rPr>
  </w:style>
  <w:style w:type="character" w:customStyle="1" w:styleId="berschrift7Zchn">
    <w:name w:val="Überschrift 7 Zchn"/>
    <w:basedOn w:val="berschriftZchn"/>
    <w:link w:val="berschrift7"/>
    <w:rsid w:val="003062F0"/>
    <w:rPr>
      <w:b/>
    </w:rPr>
  </w:style>
  <w:style w:type="character" w:customStyle="1" w:styleId="berschrift8Zchn">
    <w:name w:val="Überschrift 8 Zchn"/>
    <w:basedOn w:val="berschriftZchn"/>
    <w:link w:val="berschrift8"/>
    <w:rsid w:val="001D084E"/>
    <w:rPr>
      <w:b/>
    </w:rPr>
  </w:style>
  <w:style w:type="character" w:customStyle="1" w:styleId="berschrift9Zchn">
    <w:name w:val="Überschrift 9 Zchn"/>
    <w:basedOn w:val="berschriftZchn"/>
    <w:link w:val="berschrift9"/>
    <w:rsid w:val="001D084E"/>
    <w:rPr>
      <w:b/>
    </w:rPr>
  </w:style>
  <w:style w:type="table" w:customStyle="1" w:styleId="DescriptionIntend">
    <w:name w:val="Description Intend"/>
    <w:basedOn w:val="Description"/>
    <w:uiPriority w:val="99"/>
    <w:qFormat/>
    <w:rsid w:val="00572615"/>
    <w:tblPr>
      <w:tblInd w:w="1134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scriptioncenter">
    <w:name w:val="Description center"/>
    <w:basedOn w:val="NormaleTabelle"/>
    <w:uiPriority w:val="99"/>
    <w:qFormat/>
    <w:rsid w:val="0057261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1" w:type="dxa"/>
        <w:left w:w="108" w:type="dxa"/>
        <w:bottom w:w="51" w:type="dxa"/>
        <w:right w:w="108" w:type="dxa"/>
      </w:tblCellMar>
    </w:tblPr>
    <w:trPr>
      <w:cantSplit/>
      <w:tblHeader/>
      <w:jc w:val="center"/>
    </w:trPr>
  </w:style>
  <w:style w:type="table" w:customStyle="1" w:styleId="Descriptiontable">
    <w:name w:val="Description table"/>
    <w:basedOn w:val="Description"/>
    <w:uiPriority w:val="99"/>
    <w:qFormat/>
    <w:rsid w:val="00DB5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1" w:type="dxa"/>
        <w:left w:w="108" w:type="dxa"/>
        <w:bottom w:w="51" w:type="dxa"/>
        <w:right w:w="108" w:type="dxa"/>
      </w:tblCellMar>
    </w:tblPr>
    <w:trPr>
      <w:cantSplit/>
      <w:tblHeader/>
    </w:trPr>
  </w:style>
  <w:style w:type="table" w:customStyle="1" w:styleId="Descriptiontablecenter">
    <w:name w:val="Description table center"/>
    <w:basedOn w:val="Descriptiontable"/>
    <w:uiPriority w:val="99"/>
    <w:qFormat/>
    <w:rsid w:val="00DB52F2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1" w:type="dxa"/>
        <w:left w:w="108" w:type="dxa"/>
        <w:bottom w:w="51" w:type="dxa"/>
        <w:right w:w="108" w:type="dxa"/>
      </w:tblCellMar>
    </w:tblPr>
    <w:trPr>
      <w:cantSplit/>
      <w:tblHeader/>
      <w:jc w:val="center"/>
    </w:trPr>
  </w:style>
  <w:style w:type="table" w:customStyle="1" w:styleId="Descriptiontableintend">
    <w:name w:val="Description table intend"/>
    <w:basedOn w:val="Descriptiontable"/>
    <w:uiPriority w:val="99"/>
    <w:qFormat/>
    <w:rsid w:val="00656FD9"/>
    <w:tblPr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1" w:type="dxa"/>
        <w:left w:w="108" w:type="dxa"/>
        <w:bottom w:w="51" w:type="dxa"/>
        <w:right w:w="108" w:type="dxa"/>
      </w:tblCellMar>
    </w:tblPr>
    <w:trPr>
      <w:cantSplit/>
      <w:tblHeader/>
    </w:trPr>
  </w:style>
  <w:style w:type="table" w:customStyle="1" w:styleId="Descriptionintend0">
    <w:name w:val="Description intend"/>
    <w:basedOn w:val="Description"/>
    <w:uiPriority w:val="99"/>
    <w:qFormat/>
    <w:rsid w:val="00DB52F2"/>
    <w:tblPr>
      <w:tblInd w:w="1134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itpattern">
    <w:name w:val="Bitpattern"/>
    <w:basedOn w:val="NormaleTabelle"/>
    <w:uiPriority w:val="99"/>
    <w:qFormat/>
    <w:rsid w:val="002E7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1" w:type="dxa"/>
        <w:left w:w="108" w:type="dxa"/>
        <w:bottom w:w="51" w:type="dxa"/>
        <w:right w:w="108" w:type="dxa"/>
      </w:tblCellMar>
    </w:tblPr>
    <w:tblStylePr w:type="firstRow">
      <w:pPr>
        <w:jc w:val="center"/>
      </w:pPr>
      <w:rPr>
        <w:rFonts w:ascii="Arial Narrow" w:hAnsi="Arial Narrow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noWrap/>
        <w:tcMar>
          <w:top w:w="0" w:type="nil"/>
          <w:left w:w="108" w:type="dxa"/>
          <w:bottom w:w="0" w:type="nil"/>
          <w:right w:w="108" w:type="dxa"/>
        </w:tcMar>
        <w:vAlign w:val="center"/>
      </w:tcPr>
    </w:tblStylePr>
  </w:style>
  <w:style w:type="table" w:customStyle="1" w:styleId="Bitpatternintend">
    <w:name w:val="Bitpattern intend"/>
    <w:basedOn w:val="Bitpattern"/>
    <w:uiPriority w:val="99"/>
    <w:qFormat/>
    <w:rsid w:val="003D4A48"/>
    <w:tblPr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1" w:type="dxa"/>
        <w:left w:w="108" w:type="dxa"/>
        <w:bottom w:w="51" w:type="dxa"/>
        <w:right w:w="108" w:type="dxa"/>
      </w:tblCellMar>
    </w:tblPr>
    <w:tblStylePr w:type="firstRow">
      <w:pPr>
        <w:jc w:val="center"/>
      </w:pPr>
      <w:rPr>
        <w:rFonts w:ascii="Arial Narrow" w:hAnsi="Arial Narrow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noWrap/>
        <w:tcMar>
          <w:top w:w="0" w:type="nil"/>
          <w:left w:w="108" w:type="dxa"/>
          <w:bottom w:w="0" w:type="nil"/>
          <w:right w:w="108" w:type="dxa"/>
        </w:tcMar>
        <w:vAlign w:val="center"/>
      </w:tcPr>
    </w:tblStylePr>
  </w:style>
  <w:style w:type="paragraph" w:customStyle="1" w:styleId="Bitpatternheader">
    <w:name w:val="Bitpattern header"/>
    <w:basedOn w:val="Standard"/>
    <w:qFormat/>
    <w:rsid w:val="001845F5"/>
    <w:rPr>
      <w:rFonts w:ascii="Arial Narrow" w:hAnsi="Arial Narrow"/>
    </w:rPr>
  </w:style>
  <w:style w:type="table" w:customStyle="1" w:styleId="KUNBUS1center">
    <w:name w:val="KUNBUS_1 center"/>
    <w:basedOn w:val="KUNBUS1"/>
    <w:uiPriority w:val="99"/>
    <w:qFormat/>
    <w:rsid w:val="000B022B"/>
    <w:tblPr>
      <w:tblStyleRowBandSize w:val="1"/>
      <w:tblStyleColBandSize w:val="1"/>
      <w:jc w:val="center"/>
      <w:tblInd w:w="0" w:type="dxa"/>
      <w:tblBorders>
        <w:bottom w:val="single" w:sz="12" w:space="0" w:color="000000" w:themeColor="text1"/>
      </w:tblBorders>
      <w:tblCellMar>
        <w:top w:w="57" w:type="dxa"/>
        <w:left w:w="108" w:type="dxa"/>
        <w:bottom w:w="34" w:type="dxa"/>
        <w:right w:w="108" w:type="dxa"/>
      </w:tblCellMar>
    </w:tblPr>
    <w:trPr>
      <w:cantSplit/>
      <w:jc w:val="center"/>
    </w:trPr>
    <w:tcPr>
      <w:shd w:val="clear" w:color="auto" w:fill="auto"/>
      <w:noWrap/>
    </w:tcPr>
    <w:tblStylePr w:type="firstRow">
      <w:pPr>
        <w:wordWrap/>
        <w:spacing w:line="240" w:lineRule="auto"/>
        <w:textboxTightWrap w:val="none"/>
      </w:pPr>
      <w:rPr>
        <w:rFonts w:ascii="Arial" w:hAnsi="Arial"/>
        <w:b/>
        <w:color w:val="FFFFFF" w:themeColor="background1"/>
        <w:sz w:val="16"/>
      </w:rPr>
      <w:tblPr/>
      <w:trPr>
        <w:cantSplit w:val="off"/>
        <w:tblHeader/>
      </w:trPr>
      <w:tcPr>
        <w:tcBorders>
          <w:top w:val="single" w:sz="12" w:space="0" w:color="000000" w:themeColor="text1"/>
          <w:bottom w:val="single" w:sz="12" w:space="0" w:color="000000" w:themeColor="text1"/>
        </w:tcBorders>
        <w:shd w:val="clear" w:color="auto" w:fill="FEA726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color w:val="FFFFFF" w:themeColor="background1"/>
        <w:sz w:val="16"/>
      </w:rPr>
      <w:tblPr/>
      <w:tcPr>
        <w:shd w:val="clear" w:color="auto" w:fill="FEA726"/>
      </w:tcPr>
    </w:tblStylePr>
    <w:tblStylePr w:type="band1Horz">
      <w:tblPr/>
      <w:trPr>
        <w:cantSplit/>
      </w:trPr>
      <w:tcPr>
        <w:shd w:val="clear" w:color="auto" w:fill="D9D9D9" w:themeFill="background1" w:themeFillShade="D9"/>
      </w:tcPr>
    </w:tblStylePr>
    <w:tblStylePr w:type="band2Horz">
      <w:pPr>
        <w:wordWrap/>
      </w:pPr>
      <w:tblPr/>
      <w:trPr>
        <w:cantSplit/>
      </w:trPr>
    </w:tblStylePr>
  </w:style>
  <w:style w:type="character" w:customStyle="1" w:styleId="Verzeichnis9Zchn">
    <w:name w:val="Verzeichnis 9 Zchn"/>
    <w:basedOn w:val="InhaltsverzeichnisZchn"/>
    <w:link w:val="Verzeichnis9"/>
    <w:uiPriority w:val="39"/>
    <w:rsid w:val="00235601"/>
    <w:rPr>
      <w:sz w:val="15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2804DD"/>
    <w:rPr>
      <w:rFonts w:eastAsiaTheme="majorEastAsia" w:cstheme="majorBidi"/>
      <w:bCs/>
      <w:lang w:eastAsia="en-US"/>
    </w:rPr>
  </w:style>
  <w:style w:type="paragraph" w:customStyle="1" w:styleId="SourceCode">
    <w:name w:val="SourceCode"/>
    <w:basedOn w:val="Absatztext"/>
    <w:next w:val="Absatztext"/>
    <w:link w:val="SourceCodeZchn"/>
    <w:rsid w:val="00D36158"/>
    <w:pPr>
      <w:ind w:left="1418"/>
      <w:contextualSpacing/>
    </w:pPr>
    <w:rPr>
      <w:rFonts w:ascii="Courier New" w:hAnsi="Courier New"/>
      <w:sz w:val="16"/>
    </w:rPr>
  </w:style>
  <w:style w:type="character" w:customStyle="1" w:styleId="SourceCodeZchn">
    <w:name w:val="SourceCode Zchn"/>
    <w:basedOn w:val="AbsatztextZchn"/>
    <w:link w:val="SourceCode"/>
    <w:rsid w:val="00D36158"/>
    <w:rPr>
      <w:rFonts w:ascii="Courier New" w:hAnsi="Courier New"/>
      <w:sz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6662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66620"/>
    <w:rPr>
      <w:rFonts w:ascii="Tahoma" w:eastAsia="Arial Unicode MS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Feature_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AFD2963E664AA999373DAEC6D6A9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991A8B-5CA2-47F4-ADC4-7BA1528E95C2}"/>
      </w:docPartPr>
      <w:docPartBody>
        <w:p w:rsidR="006856A2" w:rsidRDefault="009713FE">
          <w:pPr>
            <w:pStyle w:val="8DAFD2963E664AA999373DAEC6D6A90A"/>
          </w:pPr>
          <w:r w:rsidRPr="00B41C38">
            <w:rPr>
              <w:rStyle w:val="Platzhaltertext"/>
            </w:rPr>
            <w:t>[Status]</w:t>
          </w:r>
        </w:p>
      </w:docPartBody>
    </w:docPart>
    <w:docPart>
      <w:docPartPr>
        <w:name w:val="25E7BA14B9504CE4932FBDFB817D40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199DCB-C353-4E39-A10A-9D067A0B6E3B}"/>
      </w:docPartPr>
      <w:docPartBody>
        <w:p w:rsidR="006856A2" w:rsidRDefault="009713FE">
          <w:pPr>
            <w:pStyle w:val="25E7BA14B9504CE4932FBDFB817D4046"/>
          </w:pPr>
          <w:r w:rsidRPr="000B4CD5">
            <w:rPr>
              <w:rStyle w:val="Platzhaltertext"/>
            </w:rPr>
            <w:t>[Titel]</w:t>
          </w:r>
        </w:p>
      </w:docPartBody>
    </w:docPart>
    <w:docPart>
      <w:docPartPr>
        <w:name w:val="F66C73A410614B4482B17DF7AA3844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22791D-F5C1-4DDD-8709-FA5752B2FC9F}"/>
      </w:docPartPr>
      <w:docPartBody>
        <w:p w:rsidR="006856A2" w:rsidRDefault="009713FE">
          <w:pPr>
            <w:pStyle w:val="F66C73A410614B4482B17DF7AA3844A3"/>
          </w:pPr>
          <w:r w:rsidRPr="000B4CD5">
            <w:rPr>
              <w:rStyle w:val="Platzhaltertext"/>
            </w:rPr>
            <w:t>[Betreff]</w:t>
          </w:r>
        </w:p>
      </w:docPartBody>
    </w:docPart>
    <w:docPart>
      <w:docPartPr>
        <w:name w:val="18857C160DE745D0A9F3F15791E76D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8DA47C-D302-468A-9B86-E81CD8429326}"/>
      </w:docPartPr>
      <w:docPartBody>
        <w:p w:rsidR="006856A2" w:rsidRDefault="009713FE">
          <w:pPr>
            <w:pStyle w:val="18857C160DE745D0A9F3F15791E76D4B"/>
          </w:pPr>
          <w:r w:rsidRPr="00057335">
            <w:rPr>
              <w:rStyle w:val="Platzhaltertext"/>
            </w:rPr>
            <w:t>[Firma]</w:t>
          </w:r>
        </w:p>
      </w:docPartBody>
    </w:docPart>
    <w:docPart>
      <w:docPartPr>
        <w:name w:val="9ADB7856F7344411880C248F7E53F5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FDA6D-EBBB-4AF8-A655-FCE53767405D}"/>
      </w:docPartPr>
      <w:docPartBody>
        <w:p w:rsidR="006856A2" w:rsidRDefault="009713FE">
          <w:pPr>
            <w:pStyle w:val="9ADB7856F7344411880C248F7E53F576"/>
          </w:pPr>
          <w:r w:rsidRPr="00057335">
            <w:rPr>
              <w:rStyle w:val="Platzhaltertext"/>
            </w:rPr>
            <w:t>[Firmenadresse]</w:t>
          </w:r>
        </w:p>
      </w:docPartBody>
    </w:docPart>
    <w:docPart>
      <w:docPartPr>
        <w:name w:val="19F9B482BF0B465CB528C5DDA263DE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FC8EC-3727-40A2-9E38-9D1DEA6FB139}"/>
      </w:docPartPr>
      <w:docPartBody>
        <w:p w:rsidR="006856A2" w:rsidRDefault="009713FE">
          <w:pPr>
            <w:pStyle w:val="19F9B482BF0B465CB528C5DDA263DEF7"/>
          </w:pPr>
          <w:r w:rsidRPr="00057335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13FE"/>
    <w:rsid w:val="006856A2"/>
    <w:rsid w:val="0097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56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856A2"/>
    <w:rPr>
      <w:color w:val="808080"/>
    </w:rPr>
  </w:style>
  <w:style w:type="paragraph" w:customStyle="1" w:styleId="8DAFD2963E664AA999373DAEC6D6A90A">
    <w:name w:val="8DAFD2963E664AA999373DAEC6D6A90A"/>
    <w:rsid w:val="006856A2"/>
  </w:style>
  <w:style w:type="paragraph" w:customStyle="1" w:styleId="25E7BA14B9504CE4932FBDFB817D4046">
    <w:name w:val="25E7BA14B9504CE4932FBDFB817D4046"/>
    <w:rsid w:val="006856A2"/>
  </w:style>
  <w:style w:type="paragraph" w:customStyle="1" w:styleId="F66C73A410614B4482B17DF7AA3844A3">
    <w:name w:val="F66C73A410614B4482B17DF7AA3844A3"/>
    <w:rsid w:val="006856A2"/>
  </w:style>
  <w:style w:type="paragraph" w:customStyle="1" w:styleId="18857C160DE745D0A9F3F15791E76D4B">
    <w:name w:val="18857C160DE745D0A9F3F15791E76D4B"/>
    <w:rsid w:val="006856A2"/>
  </w:style>
  <w:style w:type="paragraph" w:customStyle="1" w:styleId="9ADB7856F7344411880C248F7E53F576">
    <w:name w:val="9ADB7856F7344411880C248F7E53F576"/>
    <w:rsid w:val="006856A2"/>
  </w:style>
  <w:style w:type="paragraph" w:customStyle="1" w:styleId="19F9B482BF0B465CB528C5DDA263DEF7">
    <w:name w:val="19F9B482BF0B465CB528C5DDA263DEF7"/>
    <w:rsid w:val="006856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Heerweg 15c, 73770 Denkendorf</CompanyAddress>
  <CompanyPhone/>
  <CompanyFax/>
  <CompanyEmail>info@kunbus.de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F9636-1B44-4C3C-97AA-B8D1C206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Feature_List.dotx</Template>
  <TotalTime>0</TotalTime>
  <Pages>7</Pages>
  <Words>479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Konfiguration</vt:lpstr>
    </vt:vector>
  </TitlesOfParts>
  <Manager>Dr. Martin Kunschert</Manager>
  <Company>KUNBUS GmbH</Company>
  <LinksUpToDate>false</LinksUpToDate>
  <CharactersWithSpaces>3495</CharactersWithSpaces>
  <SharedDoc>false</SharedDoc>
  <HyperlinkBase>http://srv-kunbus03/feldbus/software/trunk/doc/templates/kunbus_technical.dotx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Konfiguration</dc:title>
  <dc:subject>piModbusMasterTCP(project name) &amp; piModbusMasterRTU(project name)</dc:subject>
  <dc:creator>twiemer</dc:creator>
  <cp:keywords>Keywords</cp:keywords>
  <dc:description>Kommentar</dc:description>
  <cp:lastModifiedBy>twiemer</cp:lastModifiedBy>
  <cp:revision>5</cp:revision>
  <cp:lastPrinted>2014-02-04T14:22:00Z</cp:lastPrinted>
  <dcterms:created xsi:type="dcterms:W3CDTF">2017-03-10T14:22:00Z</dcterms:created>
  <dcterms:modified xsi:type="dcterms:W3CDTF">2017-03-10T15:19:00Z</dcterms:modified>
  <cp:category>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_Projektnummer">
    <vt:lpwstr>XXXX</vt:lpwstr>
  </property>
  <property fmtid="{D5CDD505-2E9C-101B-9397-08002B2CF9AE}" pid="3" name="3_Kurzbezeichnung">
    <vt:lpwstr>KURZBEZ</vt:lpwstr>
  </property>
  <property fmtid="{D5CDD505-2E9C-101B-9397-08002B2CF9AE}" pid="4" name="URL">
    <vt:lpwstr>www.kunbus.com</vt:lpwstr>
  </property>
  <property fmtid="{D5CDD505-2E9C-101B-9397-08002B2CF9AE}" pid="5" name="lqminfo">
    <vt:i4>1</vt:i4>
  </property>
  <property fmtid="{D5CDD505-2E9C-101B-9397-08002B2CF9AE}" pid="6" name="lqmsess">
    <vt:lpwstr>c44adb43-76cf-458c-99fa-83542e4c9aa4</vt:lpwstr>
  </property>
</Properties>
</file>